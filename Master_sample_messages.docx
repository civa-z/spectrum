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FB227" w14:textId="3302950C" w:rsidR="00393012" w:rsidRPr="00035804" w:rsidRDefault="00035804">
      <w:pPr>
        <w:rPr>
          <w:b/>
        </w:rPr>
      </w:pPr>
      <w:r w:rsidRPr="00035804">
        <w:rPr>
          <w:b/>
        </w:rPr>
        <w:t>Master:</w:t>
      </w:r>
    </w:p>
    <w:p w14:paraId="051CB2F9" w14:textId="390AA41E" w:rsidR="00035804" w:rsidRDefault="00035804"/>
    <w:p w14:paraId="6846EC70" w14:textId="2B6792A4" w:rsidR="00035804" w:rsidRDefault="00035804" w:rsidP="00035804">
      <w:pPr>
        <w:pStyle w:val="ListParagraph"/>
        <w:numPr>
          <w:ilvl w:val="0"/>
          <w:numId w:val="1"/>
        </w:numPr>
      </w:pPr>
      <w:r>
        <w:t>Query Overview</w:t>
      </w:r>
    </w:p>
    <w:p w14:paraId="3F715F5E" w14:textId="63A47685" w:rsidR="00035804" w:rsidRDefault="00035804" w:rsidP="00035804">
      <w:pPr>
        <w:pStyle w:val="ListParagraph"/>
      </w:pPr>
      <w:r>
        <w:t>Initial – Master Operation parameters – General operation parameters – channel usage</w:t>
      </w:r>
    </w:p>
    <w:p w14:paraId="33FB99A4" w14:textId="2711815A" w:rsidR="00035804" w:rsidRDefault="00035804" w:rsidP="00035804">
      <w:pPr>
        <w:pStyle w:val="ListParagraph"/>
        <w:numPr>
          <w:ilvl w:val="0"/>
          <w:numId w:val="1"/>
        </w:numPr>
      </w:pPr>
      <w:r>
        <w:t>Step details</w:t>
      </w:r>
    </w:p>
    <w:p w14:paraId="659C1230" w14:textId="77777777" w:rsidR="00035804" w:rsidRDefault="00035804" w:rsidP="00035804">
      <w:pPr>
        <w:pStyle w:val="ListParagraph"/>
        <w:ind w:left="360"/>
        <w:rPr>
          <w:rFonts w:hint="eastAsia"/>
        </w:rPr>
      </w:pPr>
    </w:p>
    <w:p w14:paraId="3CF93954" w14:textId="160A24B2" w:rsidR="00035804" w:rsidRPr="00035804" w:rsidRDefault="00035804">
      <w:pPr>
        <w:rPr>
          <w:b/>
        </w:rPr>
      </w:pPr>
      <w:r w:rsidRPr="00035804">
        <w:rPr>
          <w:b/>
        </w:rPr>
        <w:t>Step1 - Initial:</w:t>
      </w:r>
    </w:p>
    <w:p w14:paraId="1E2E82D4" w14:textId="795DC166" w:rsidR="00035804" w:rsidRDefault="00035804"/>
    <w:p w14:paraId="1CD163B6" w14:textId="61A01AD7" w:rsidR="00035804" w:rsidRDefault="00035804">
      <w:r>
        <w:t>Client sample Message to Server:</w:t>
      </w:r>
    </w:p>
    <w:p w14:paraId="22D44297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>{</w:t>
      </w:r>
    </w:p>
    <w:p w14:paraId="440B6EDA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"</w:t>
      </w:r>
      <w:proofErr w:type="spellStart"/>
      <w:r w:rsidRPr="00035804">
        <w:rPr>
          <w:lang w:val="en-CA"/>
        </w:rPr>
        <w:t>jsonrpc</w:t>
      </w:r>
      <w:proofErr w:type="spellEnd"/>
      <w:r w:rsidRPr="00035804">
        <w:rPr>
          <w:lang w:val="en-CA"/>
        </w:rPr>
        <w:t>": "2.0",</w:t>
      </w:r>
    </w:p>
    <w:p w14:paraId="05A86C6D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"id": 1,</w:t>
      </w:r>
    </w:p>
    <w:p w14:paraId="29545329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"method": "</w:t>
      </w:r>
      <w:proofErr w:type="spellStart"/>
      <w:r w:rsidRPr="00035804">
        <w:rPr>
          <w:lang w:val="en-CA"/>
        </w:rPr>
        <w:t>spectrum.paws.init</w:t>
      </w:r>
      <w:proofErr w:type="spellEnd"/>
      <w:r w:rsidRPr="00035804">
        <w:rPr>
          <w:lang w:val="en-CA"/>
        </w:rPr>
        <w:t>",</w:t>
      </w:r>
    </w:p>
    <w:p w14:paraId="23072343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"</w:t>
      </w:r>
      <w:proofErr w:type="spellStart"/>
      <w:r w:rsidRPr="00035804">
        <w:rPr>
          <w:lang w:val="en-CA"/>
        </w:rPr>
        <w:t>params</w:t>
      </w:r>
      <w:proofErr w:type="spellEnd"/>
      <w:r w:rsidRPr="00035804">
        <w:rPr>
          <w:lang w:val="en-CA"/>
        </w:rPr>
        <w:t>": {</w:t>
      </w:r>
    </w:p>
    <w:p w14:paraId="63E0933C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"type": "INIT_REQ",</w:t>
      </w:r>
    </w:p>
    <w:p w14:paraId="397D5318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"version": "1.0",</w:t>
      </w:r>
    </w:p>
    <w:p w14:paraId="17E98195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"</w:t>
      </w:r>
      <w:proofErr w:type="spellStart"/>
      <w:r w:rsidRPr="00035804">
        <w:rPr>
          <w:lang w:val="en-CA"/>
        </w:rPr>
        <w:t>deviceDesc</w:t>
      </w:r>
      <w:proofErr w:type="spellEnd"/>
      <w:r w:rsidRPr="00035804">
        <w:rPr>
          <w:lang w:val="en-CA"/>
        </w:rPr>
        <w:t>": {</w:t>
      </w:r>
    </w:p>
    <w:p w14:paraId="741CFE01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serialNumber</w:t>
      </w:r>
      <w:proofErr w:type="spellEnd"/>
      <w:r w:rsidRPr="00035804">
        <w:rPr>
          <w:lang w:val="en-CA"/>
        </w:rPr>
        <w:t>": "620000094",</w:t>
      </w:r>
    </w:p>
    <w:p w14:paraId="17495424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manufacturerId</w:t>
      </w:r>
      <w:proofErr w:type="spellEnd"/>
      <w:r w:rsidRPr="00035804">
        <w:rPr>
          <w:lang w:val="en-CA"/>
        </w:rPr>
        <w:t>": "6harmonics",</w:t>
      </w:r>
    </w:p>
    <w:p w14:paraId="732DB294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modelId</w:t>
      </w:r>
      <w:proofErr w:type="spellEnd"/>
      <w:r w:rsidRPr="00035804">
        <w:rPr>
          <w:lang w:val="en-CA"/>
        </w:rPr>
        <w:t>": "virtual-radio",</w:t>
      </w:r>
    </w:p>
    <w:p w14:paraId="3B28DF3D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rulesetIds</w:t>
      </w:r>
      <w:proofErr w:type="spellEnd"/>
      <w:r w:rsidRPr="00035804">
        <w:rPr>
          <w:lang w:val="en-CA"/>
        </w:rPr>
        <w:t>": [</w:t>
      </w:r>
    </w:p>
    <w:p w14:paraId="2A08EA39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  "ETSI-EN-301-598-1.1.1"</w:t>
      </w:r>
    </w:p>
    <w:p w14:paraId="330E55FD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],</w:t>
      </w:r>
    </w:p>
    <w:p w14:paraId="4805971D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etsiEnDeviceType</w:t>
      </w:r>
      <w:proofErr w:type="spellEnd"/>
      <w:r w:rsidRPr="00035804">
        <w:rPr>
          <w:lang w:val="en-CA"/>
        </w:rPr>
        <w:t>": "A",</w:t>
      </w:r>
    </w:p>
    <w:p w14:paraId="198302F6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etsiEnDeviceCategory</w:t>
      </w:r>
      <w:proofErr w:type="spellEnd"/>
      <w:r w:rsidRPr="00035804">
        <w:rPr>
          <w:lang w:val="en-CA"/>
        </w:rPr>
        <w:t>": "master",</w:t>
      </w:r>
    </w:p>
    <w:p w14:paraId="52155F86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etsiEnDeviceEmissionsClass</w:t>
      </w:r>
      <w:proofErr w:type="spellEnd"/>
      <w:r w:rsidRPr="00035804">
        <w:rPr>
          <w:lang w:val="en-CA"/>
        </w:rPr>
        <w:t>": "3",</w:t>
      </w:r>
    </w:p>
    <w:p w14:paraId="18FE6E73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etsiEnTechnologyId</w:t>
      </w:r>
      <w:proofErr w:type="spellEnd"/>
      <w:r w:rsidRPr="00035804">
        <w:rPr>
          <w:lang w:val="en-CA"/>
        </w:rPr>
        <w:t>": "</w:t>
      </w:r>
      <w:proofErr w:type="spellStart"/>
      <w:r w:rsidRPr="00035804">
        <w:rPr>
          <w:lang w:val="en-CA"/>
        </w:rPr>
        <w:t>NominetTech</w:t>
      </w:r>
      <w:proofErr w:type="spellEnd"/>
      <w:r w:rsidRPr="00035804">
        <w:rPr>
          <w:lang w:val="en-CA"/>
        </w:rPr>
        <w:t>"</w:t>
      </w:r>
    </w:p>
    <w:p w14:paraId="73DFF24A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},</w:t>
      </w:r>
    </w:p>
    <w:p w14:paraId="715EE9C8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"location": {</w:t>
      </w:r>
    </w:p>
    <w:p w14:paraId="613B82E2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"point": {</w:t>
      </w:r>
    </w:p>
    <w:p w14:paraId="4319013A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  "center": {</w:t>
      </w:r>
    </w:p>
    <w:p w14:paraId="3150E1D7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    "latitude": 51.507611,</w:t>
      </w:r>
    </w:p>
    <w:p w14:paraId="06F4D1CC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    "longitude": -0.111162</w:t>
      </w:r>
    </w:p>
    <w:p w14:paraId="792126AB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  },</w:t>
      </w:r>
    </w:p>
    <w:p w14:paraId="07D56ABB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semiMajorAxis</w:t>
      </w:r>
      <w:proofErr w:type="spellEnd"/>
      <w:r w:rsidRPr="00035804">
        <w:rPr>
          <w:lang w:val="en-CA"/>
        </w:rPr>
        <w:t>": 0,</w:t>
      </w:r>
    </w:p>
    <w:p w14:paraId="216C3E1C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semiMinorAxis</w:t>
      </w:r>
      <w:proofErr w:type="spellEnd"/>
      <w:r w:rsidRPr="00035804">
        <w:rPr>
          <w:lang w:val="en-CA"/>
        </w:rPr>
        <w:t>": 0,</w:t>
      </w:r>
    </w:p>
    <w:p w14:paraId="50977829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  "orientation": 0</w:t>
      </w:r>
    </w:p>
    <w:p w14:paraId="5DE99B61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},</w:t>
      </w:r>
    </w:p>
    <w:p w14:paraId="65FAB3F3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"confidence": 95</w:t>
      </w:r>
    </w:p>
    <w:p w14:paraId="5DD657B4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}</w:t>
      </w:r>
    </w:p>
    <w:p w14:paraId="02EF79D9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}</w:t>
      </w:r>
    </w:p>
    <w:p w14:paraId="38222B10" w14:textId="2C2287AC" w:rsid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>}</w:t>
      </w:r>
    </w:p>
    <w:p w14:paraId="43BB9CDD" w14:textId="77777777" w:rsidR="00035804" w:rsidRDefault="00035804" w:rsidP="00035804">
      <w:pPr>
        <w:ind w:left="720"/>
        <w:rPr>
          <w:lang w:val="en-CA"/>
        </w:rPr>
      </w:pPr>
    </w:p>
    <w:p w14:paraId="1151B1EC" w14:textId="6B6E946B" w:rsidR="00035804" w:rsidRDefault="00035804" w:rsidP="00035804">
      <w:pPr>
        <w:rPr>
          <w:lang w:val="en-CA"/>
        </w:rPr>
      </w:pPr>
      <w:r>
        <w:rPr>
          <w:lang w:val="en-CA"/>
        </w:rPr>
        <w:t>Server sample response:</w:t>
      </w:r>
    </w:p>
    <w:p w14:paraId="104A7BD1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lastRenderedPageBreak/>
        <w:t>{</w:t>
      </w:r>
    </w:p>
    <w:p w14:paraId="147CAF62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"</w:t>
      </w:r>
      <w:proofErr w:type="spellStart"/>
      <w:r w:rsidRPr="00035804">
        <w:rPr>
          <w:lang w:val="en-CA"/>
        </w:rPr>
        <w:t>jsonrpc</w:t>
      </w:r>
      <w:proofErr w:type="spellEnd"/>
      <w:r w:rsidRPr="00035804">
        <w:rPr>
          <w:lang w:val="en-CA"/>
        </w:rPr>
        <w:t>": "2.0",</w:t>
      </w:r>
    </w:p>
    <w:p w14:paraId="0E610DC2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"id": 1,</w:t>
      </w:r>
    </w:p>
    <w:p w14:paraId="3C598612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"result": {</w:t>
      </w:r>
    </w:p>
    <w:p w14:paraId="51793C07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"type": "INIT_RESP",</w:t>
      </w:r>
    </w:p>
    <w:p w14:paraId="3300AA11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"version": "1.0",</w:t>
      </w:r>
    </w:p>
    <w:p w14:paraId="3B8919A1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"</w:t>
      </w:r>
      <w:proofErr w:type="spellStart"/>
      <w:r w:rsidRPr="00035804">
        <w:rPr>
          <w:lang w:val="en-CA"/>
        </w:rPr>
        <w:t>serverMessage</w:t>
      </w:r>
      <w:proofErr w:type="spellEnd"/>
      <w:r w:rsidRPr="00035804">
        <w:rPr>
          <w:lang w:val="en-CA"/>
        </w:rPr>
        <w:t>": null,</w:t>
      </w:r>
    </w:p>
    <w:p w14:paraId="15A90BF5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"</w:t>
      </w:r>
      <w:proofErr w:type="spellStart"/>
      <w:r w:rsidRPr="00035804">
        <w:rPr>
          <w:lang w:val="en-CA"/>
        </w:rPr>
        <w:t>rulesetInfos</w:t>
      </w:r>
      <w:proofErr w:type="spellEnd"/>
      <w:r w:rsidRPr="00035804">
        <w:rPr>
          <w:lang w:val="en-CA"/>
        </w:rPr>
        <w:t>": [</w:t>
      </w:r>
    </w:p>
    <w:p w14:paraId="113C8103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{</w:t>
      </w:r>
    </w:p>
    <w:p w14:paraId="592DFCBF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  "authority": "</w:t>
      </w:r>
      <w:proofErr w:type="spellStart"/>
      <w:r w:rsidRPr="00035804">
        <w:rPr>
          <w:lang w:val="en-CA"/>
        </w:rPr>
        <w:t>uk</w:t>
      </w:r>
      <w:proofErr w:type="spellEnd"/>
      <w:r w:rsidRPr="00035804">
        <w:rPr>
          <w:lang w:val="en-CA"/>
        </w:rPr>
        <w:t>",</w:t>
      </w:r>
    </w:p>
    <w:p w14:paraId="54460F1E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rulesetId</w:t>
      </w:r>
      <w:proofErr w:type="spellEnd"/>
      <w:r w:rsidRPr="00035804">
        <w:rPr>
          <w:lang w:val="en-CA"/>
        </w:rPr>
        <w:t>": "ETSI-EN-301-598-1.1.1",</w:t>
      </w:r>
    </w:p>
    <w:p w14:paraId="1EBEC2AC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maxLocationChange</w:t>
      </w:r>
      <w:proofErr w:type="spellEnd"/>
      <w:r w:rsidRPr="00035804">
        <w:rPr>
          <w:lang w:val="en-CA"/>
        </w:rPr>
        <w:t>": 50,</w:t>
      </w:r>
    </w:p>
    <w:p w14:paraId="173F12FC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maxPollingSecs</w:t>
      </w:r>
      <w:proofErr w:type="spellEnd"/>
      <w:r w:rsidRPr="00035804">
        <w:rPr>
          <w:lang w:val="en-CA"/>
        </w:rPr>
        <w:t>": 900,</w:t>
      </w:r>
    </w:p>
    <w:p w14:paraId="69C8007F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mcwsdSupport</w:t>
      </w:r>
      <w:proofErr w:type="spellEnd"/>
      <w:r w:rsidRPr="00035804">
        <w:rPr>
          <w:lang w:val="en-CA"/>
        </w:rPr>
        <w:t>": true</w:t>
      </w:r>
    </w:p>
    <w:p w14:paraId="38C7F5C2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  }</w:t>
      </w:r>
    </w:p>
    <w:p w14:paraId="6A2BE359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],</w:t>
      </w:r>
    </w:p>
    <w:p w14:paraId="30BDBF4D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  "</w:t>
      </w:r>
      <w:proofErr w:type="spellStart"/>
      <w:r w:rsidRPr="00035804">
        <w:rPr>
          <w:lang w:val="en-CA"/>
        </w:rPr>
        <w:t>databaseChange</w:t>
      </w:r>
      <w:proofErr w:type="spellEnd"/>
      <w:r w:rsidRPr="00035804">
        <w:rPr>
          <w:lang w:val="en-CA"/>
        </w:rPr>
        <w:t>": null</w:t>
      </w:r>
    </w:p>
    <w:p w14:paraId="7A60AB03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 xml:space="preserve">  }</w:t>
      </w:r>
    </w:p>
    <w:p w14:paraId="698D7B36" w14:textId="77777777" w:rsidR="00035804" w:rsidRPr="00035804" w:rsidRDefault="00035804" w:rsidP="00035804">
      <w:pPr>
        <w:ind w:left="720"/>
        <w:rPr>
          <w:lang w:val="en-CA"/>
        </w:rPr>
      </w:pPr>
      <w:r w:rsidRPr="00035804">
        <w:rPr>
          <w:lang w:val="en-CA"/>
        </w:rPr>
        <w:t>}</w:t>
      </w:r>
    </w:p>
    <w:p w14:paraId="0C40CC7A" w14:textId="281ACD61" w:rsidR="00035804" w:rsidRDefault="00035804" w:rsidP="00035804">
      <w:pPr>
        <w:rPr>
          <w:lang w:val="en-CA"/>
        </w:rPr>
      </w:pPr>
    </w:p>
    <w:p w14:paraId="2745DA6E" w14:textId="5CFD930E" w:rsidR="00035804" w:rsidRPr="00035804" w:rsidRDefault="00035804" w:rsidP="00035804">
      <w:pPr>
        <w:rPr>
          <w:b/>
          <w:lang w:val="en-CA"/>
        </w:rPr>
      </w:pPr>
      <w:r w:rsidRPr="00035804">
        <w:rPr>
          <w:b/>
          <w:lang w:val="en-CA"/>
        </w:rPr>
        <w:t>Step 2 – Master Operation parameters:</w:t>
      </w:r>
    </w:p>
    <w:p w14:paraId="06FF5FC6" w14:textId="77777777" w:rsidR="00035804" w:rsidRPr="00035804" w:rsidRDefault="00035804" w:rsidP="00035804">
      <w:pPr>
        <w:rPr>
          <w:lang w:val="en-CA"/>
        </w:rPr>
      </w:pPr>
    </w:p>
    <w:p w14:paraId="5632A104" w14:textId="2BFD646E" w:rsidR="00035804" w:rsidRDefault="00035804">
      <w:r>
        <w:t>Client sample Message to Server:</w:t>
      </w:r>
    </w:p>
    <w:p w14:paraId="1865B5A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>{</w:t>
      </w:r>
    </w:p>
    <w:p w14:paraId="10F751E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"</w:t>
      </w:r>
      <w:proofErr w:type="spellStart"/>
      <w:r w:rsidRPr="00035804">
        <w:rPr>
          <w:lang w:val="en-CA"/>
        </w:rPr>
        <w:t>jsonrpc</w:t>
      </w:r>
      <w:proofErr w:type="spellEnd"/>
      <w:r w:rsidRPr="00035804">
        <w:rPr>
          <w:lang w:val="en-CA"/>
        </w:rPr>
        <w:t>": "2.0",</w:t>
      </w:r>
    </w:p>
    <w:p w14:paraId="7B0D597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"id": 1,</w:t>
      </w:r>
    </w:p>
    <w:p w14:paraId="4A2E089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"method": "</w:t>
      </w:r>
      <w:proofErr w:type="spellStart"/>
      <w:r w:rsidRPr="00035804">
        <w:rPr>
          <w:lang w:val="en-CA"/>
        </w:rPr>
        <w:t>spectrum.paws.getSpectrum</w:t>
      </w:r>
      <w:proofErr w:type="spellEnd"/>
      <w:r w:rsidRPr="00035804">
        <w:rPr>
          <w:lang w:val="en-CA"/>
        </w:rPr>
        <w:t>",</w:t>
      </w:r>
    </w:p>
    <w:p w14:paraId="630B708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"</w:t>
      </w:r>
      <w:proofErr w:type="spellStart"/>
      <w:r w:rsidRPr="00035804">
        <w:rPr>
          <w:lang w:val="en-CA"/>
        </w:rPr>
        <w:t>params</w:t>
      </w:r>
      <w:proofErr w:type="spellEnd"/>
      <w:r w:rsidRPr="00035804">
        <w:rPr>
          <w:lang w:val="en-CA"/>
        </w:rPr>
        <w:t>": {</w:t>
      </w:r>
    </w:p>
    <w:p w14:paraId="48E8BA5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"type": "AVAIL_SPECTRUM_REQ",</w:t>
      </w:r>
    </w:p>
    <w:p w14:paraId="2340960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"version": "1.0",</w:t>
      </w:r>
    </w:p>
    <w:p w14:paraId="7FC7A9B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</w:t>
      </w:r>
      <w:proofErr w:type="spellStart"/>
      <w:r w:rsidRPr="00035804">
        <w:rPr>
          <w:lang w:val="en-CA"/>
        </w:rPr>
        <w:t>deviceDesc</w:t>
      </w:r>
      <w:proofErr w:type="spellEnd"/>
      <w:r w:rsidRPr="00035804">
        <w:rPr>
          <w:lang w:val="en-CA"/>
        </w:rPr>
        <w:t>": {</w:t>
      </w:r>
    </w:p>
    <w:p w14:paraId="29C7776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serialNumber</w:t>
      </w:r>
      <w:proofErr w:type="spellEnd"/>
      <w:r w:rsidRPr="00035804">
        <w:rPr>
          <w:lang w:val="en-CA"/>
        </w:rPr>
        <w:t>": "620000094",</w:t>
      </w:r>
    </w:p>
    <w:p w14:paraId="643D5A4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manufacturerId</w:t>
      </w:r>
      <w:proofErr w:type="spellEnd"/>
      <w:r w:rsidRPr="00035804">
        <w:rPr>
          <w:lang w:val="en-CA"/>
        </w:rPr>
        <w:t>": "6harmonics",</w:t>
      </w:r>
    </w:p>
    <w:p w14:paraId="20BC384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modelId</w:t>
      </w:r>
      <w:proofErr w:type="spellEnd"/>
      <w:r w:rsidRPr="00035804">
        <w:rPr>
          <w:lang w:val="en-CA"/>
        </w:rPr>
        <w:t>": "virtual-radio",</w:t>
      </w:r>
    </w:p>
    <w:p w14:paraId="6FC8766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rulesetIds</w:t>
      </w:r>
      <w:proofErr w:type="spellEnd"/>
      <w:r w:rsidRPr="00035804">
        <w:rPr>
          <w:lang w:val="en-CA"/>
        </w:rPr>
        <w:t>": [</w:t>
      </w:r>
    </w:p>
    <w:p w14:paraId="787423F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"ETSI-EN-301-598-1.1.1"</w:t>
      </w:r>
    </w:p>
    <w:p w14:paraId="1A958C6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],</w:t>
      </w:r>
    </w:p>
    <w:p w14:paraId="76394AF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etsiEnDeviceType</w:t>
      </w:r>
      <w:proofErr w:type="spellEnd"/>
      <w:r w:rsidRPr="00035804">
        <w:rPr>
          <w:lang w:val="en-CA"/>
        </w:rPr>
        <w:t>": "A",</w:t>
      </w:r>
    </w:p>
    <w:p w14:paraId="0EFE2BB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etsiEnDeviceCategory</w:t>
      </w:r>
      <w:proofErr w:type="spellEnd"/>
      <w:r w:rsidRPr="00035804">
        <w:rPr>
          <w:lang w:val="en-CA"/>
        </w:rPr>
        <w:t>": "master",</w:t>
      </w:r>
    </w:p>
    <w:p w14:paraId="47DEFB3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etsiEnDeviceEmissionsClass</w:t>
      </w:r>
      <w:proofErr w:type="spellEnd"/>
      <w:r w:rsidRPr="00035804">
        <w:rPr>
          <w:lang w:val="en-CA"/>
        </w:rPr>
        <w:t>": "3",</w:t>
      </w:r>
    </w:p>
    <w:p w14:paraId="5059607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etsiEnTechnologyId</w:t>
      </w:r>
      <w:proofErr w:type="spellEnd"/>
      <w:r w:rsidRPr="00035804">
        <w:rPr>
          <w:lang w:val="en-CA"/>
        </w:rPr>
        <w:t>": "</w:t>
      </w:r>
      <w:proofErr w:type="spellStart"/>
      <w:r w:rsidRPr="00035804">
        <w:rPr>
          <w:lang w:val="en-CA"/>
        </w:rPr>
        <w:t>NominetTech</w:t>
      </w:r>
      <w:proofErr w:type="spellEnd"/>
      <w:r w:rsidRPr="00035804">
        <w:rPr>
          <w:lang w:val="en-CA"/>
        </w:rPr>
        <w:t>"</w:t>
      </w:r>
    </w:p>
    <w:p w14:paraId="0FD6F1D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},</w:t>
      </w:r>
    </w:p>
    <w:p w14:paraId="44080CC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"location": {</w:t>
      </w:r>
    </w:p>
    <w:p w14:paraId="03DE57E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"point": {</w:t>
      </w:r>
    </w:p>
    <w:p w14:paraId="03DF023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"center": {</w:t>
      </w:r>
    </w:p>
    <w:p w14:paraId="1D642AB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"latitude": 51.507611,</w:t>
      </w:r>
    </w:p>
    <w:p w14:paraId="26C8175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"longitude": -0.111162</w:t>
      </w:r>
    </w:p>
    <w:p w14:paraId="6534EC9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},</w:t>
      </w:r>
    </w:p>
    <w:p w14:paraId="3A64C08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semiMajorAxis</w:t>
      </w:r>
      <w:proofErr w:type="spellEnd"/>
      <w:r w:rsidRPr="00035804">
        <w:rPr>
          <w:lang w:val="en-CA"/>
        </w:rPr>
        <w:t>": 0,</w:t>
      </w:r>
    </w:p>
    <w:p w14:paraId="463B084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semiMinorAxis</w:t>
      </w:r>
      <w:proofErr w:type="spellEnd"/>
      <w:r w:rsidRPr="00035804">
        <w:rPr>
          <w:lang w:val="en-CA"/>
        </w:rPr>
        <w:t>": 0,</w:t>
      </w:r>
    </w:p>
    <w:p w14:paraId="61B99B0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"orientation": 0</w:t>
      </w:r>
    </w:p>
    <w:p w14:paraId="287E4D5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},</w:t>
      </w:r>
    </w:p>
    <w:p w14:paraId="1068DF1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"confidence": 95</w:t>
      </w:r>
    </w:p>
    <w:p w14:paraId="2244285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},</w:t>
      </w:r>
    </w:p>
    <w:p w14:paraId="2BCC4C0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"antenna": {</w:t>
      </w:r>
    </w:p>
    <w:p w14:paraId="578E5C4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"height": 15,</w:t>
      </w:r>
    </w:p>
    <w:p w14:paraId="0B76C33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heightType</w:t>
      </w:r>
      <w:proofErr w:type="spellEnd"/>
      <w:r w:rsidRPr="00035804">
        <w:rPr>
          <w:lang w:val="en-CA"/>
        </w:rPr>
        <w:t>": "AGL",</w:t>
      </w:r>
    </w:p>
    <w:p w14:paraId="662B1FD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heightUncertainty</w:t>
      </w:r>
      <w:proofErr w:type="spellEnd"/>
      <w:r w:rsidRPr="00035804">
        <w:rPr>
          <w:lang w:val="en-CA"/>
        </w:rPr>
        <w:t>": 0</w:t>
      </w:r>
    </w:p>
    <w:p w14:paraId="1F72652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}</w:t>
      </w:r>
    </w:p>
    <w:p w14:paraId="029FA3C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}</w:t>
      </w:r>
    </w:p>
    <w:p w14:paraId="4159A5A9" w14:textId="4EC6DAFC" w:rsidR="00035804" w:rsidRDefault="00035804" w:rsidP="00035804">
      <w:pPr>
        <w:rPr>
          <w:lang w:val="en-CA"/>
        </w:rPr>
      </w:pPr>
      <w:r w:rsidRPr="00035804">
        <w:rPr>
          <w:lang w:val="en-CA"/>
        </w:rPr>
        <w:t>}</w:t>
      </w:r>
    </w:p>
    <w:p w14:paraId="3DCBD681" w14:textId="77777777" w:rsidR="00035804" w:rsidRDefault="00035804" w:rsidP="00035804">
      <w:pPr>
        <w:rPr>
          <w:lang w:val="en-CA"/>
        </w:rPr>
      </w:pPr>
    </w:p>
    <w:p w14:paraId="19F107D9" w14:textId="77777777" w:rsidR="00035804" w:rsidRDefault="00035804" w:rsidP="00035804">
      <w:pPr>
        <w:rPr>
          <w:lang w:val="en-CA"/>
        </w:rPr>
      </w:pPr>
      <w:r>
        <w:rPr>
          <w:lang w:val="en-CA"/>
        </w:rPr>
        <w:t>Server sample response:</w:t>
      </w:r>
    </w:p>
    <w:p w14:paraId="75D6716F" w14:textId="3ECAA27D" w:rsidR="00035804" w:rsidRDefault="00035804" w:rsidP="00035804">
      <w:pPr>
        <w:rPr>
          <w:lang w:val="en-CA"/>
        </w:rPr>
      </w:pPr>
    </w:p>
    <w:p w14:paraId="25584A9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>{</w:t>
      </w:r>
    </w:p>
    <w:p w14:paraId="4733878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"</w:t>
      </w:r>
      <w:proofErr w:type="spellStart"/>
      <w:r w:rsidRPr="00035804">
        <w:rPr>
          <w:lang w:val="en-CA"/>
        </w:rPr>
        <w:t>jsonrpc</w:t>
      </w:r>
      <w:proofErr w:type="spellEnd"/>
      <w:r w:rsidRPr="00035804">
        <w:rPr>
          <w:lang w:val="en-CA"/>
        </w:rPr>
        <w:t>": "2.0",</w:t>
      </w:r>
    </w:p>
    <w:p w14:paraId="1EE2669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"id": 1,</w:t>
      </w:r>
    </w:p>
    <w:p w14:paraId="6E86529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"result": {</w:t>
      </w:r>
    </w:p>
    <w:p w14:paraId="321B83B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"type": "AVAIL_SPECTRUM_RESP",</w:t>
      </w:r>
    </w:p>
    <w:p w14:paraId="6498A59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"version": "1.0",</w:t>
      </w:r>
    </w:p>
    <w:p w14:paraId="4F14C4A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</w:t>
      </w:r>
      <w:proofErr w:type="spellStart"/>
      <w:r w:rsidRPr="00035804">
        <w:rPr>
          <w:lang w:val="en-CA"/>
        </w:rPr>
        <w:t>serverMessage</w:t>
      </w:r>
      <w:proofErr w:type="spellEnd"/>
      <w:r w:rsidRPr="00035804">
        <w:rPr>
          <w:lang w:val="en-CA"/>
        </w:rPr>
        <w:t>": null,</w:t>
      </w:r>
    </w:p>
    <w:p w14:paraId="6ACA1D9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"timestamp": "2018-02-20T16:20:24.431Z",</w:t>
      </w:r>
    </w:p>
    <w:p w14:paraId="66DE875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</w:t>
      </w:r>
      <w:proofErr w:type="spellStart"/>
      <w:r w:rsidRPr="00035804">
        <w:rPr>
          <w:lang w:val="en-CA"/>
        </w:rPr>
        <w:t>deviceDesc</w:t>
      </w:r>
      <w:proofErr w:type="spellEnd"/>
      <w:r w:rsidRPr="00035804">
        <w:rPr>
          <w:lang w:val="en-CA"/>
        </w:rPr>
        <w:t>": {</w:t>
      </w:r>
    </w:p>
    <w:p w14:paraId="01FB121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serialNumber</w:t>
      </w:r>
      <w:proofErr w:type="spellEnd"/>
      <w:r w:rsidRPr="00035804">
        <w:rPr>
          <w:lang w:val="en-CA"/>
        </w:rPr>
        <w:t>": "620000094",</w:t>
      </w:r>
    </w:p>
    <w:p w14:paraId="17F29F8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manufacturerId</w:t>
      </w:r>
      <w:proofErr w:type="spellEnd"/>
      <w:r w:rsidRPr="00035804">
        <w:rPr>
          <w:lang w:val="en-CA"/>
        </w:rPr>
        <w:t>": "6harmonics",</w:t>
      </w:r>
    </w:p>
    <w:p w14:paraId="51DED25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modelId</w:t>
      </w:r>
      <w:proofErr w:type="spellEnd"/>
      <w:r w:rsidRPr="00035804">
        <w:rPr>
          <w:lang w:val="en-CA"/>
        </w:rPr>
        <w:t>": "virtual-radio",</w:t>
      </w:r>
    </w:p>
    <w:p w14:paraId="6C382B5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rulesetIds</w:t>
      </w:r>
      <w:proofErr w:type="spellEnd"/>
      <w:r w:rsidRPr="00035804">
        <w:rPr>
          <w:lang w:val="en-CA"/>
        </w:rPr>
        <w:t>": [</w:t>
      </w:r>
    </w:p>
    <w:p w14:paraId="41E3C3B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"ETSI-EN-301-598-1.1.1"</w:t>
      </w:r>
    </w:p>
    <w:p w14:paraId="59D7D09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],</w:t>
      </w:r>
    </w:p>
    <w:p w14:paraId="476A28E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etsiEnDeviceType</w:t>
      </w:r>
      <w:proofErr w:type="spellEnd"/>
      <w:r w:rsidRPr="00035804">
        <w:rPr>
          <w:lang w:val="en-CA"/>
        </w:rPr>
        <w:t>": "A",</w:t>
      </w:r>
    </w:p>
    <w:p w14:paraId="4EAF8C3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etsiEnDeviceEmissionsClass</w:t>
      </w:r>
      <w:proofErr w:type="spellEnd"/>
      <w:r w:rsidRPr="00035804">
        <w:rPr>
          <w:lang w:val="en-CA"/>
        </w:rPr>
        <w:t>": "3",</w:t>
      </w:r>
    </w:p>
    <w:p w14:paraId="3FA30E9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etsiEnTechnologyId</w:t>
      </w:r>
      <w:proofErr w:type="spellEnd"/>
      <w:r w:rsidRPr="00035804">
        <w:rPr>
          <w:lang w:val="en-CA"/>
        </w:rPr>
        <w:t>": "</w:t>
      </w:r>
      <w:proofErr w:type="spellStart"/>
      <w:r w:rsidRPr="00035804">
        <w:rPr>
          <w:lang w:val="en-CA"/>
        </w:rPr>
        <w:t>NominetTech</w:t>
      </w:r>
      <w:proofErr w:type="spellEnd"/>
      <w:r w:rsidRPr="00035804">
        <w:rPr>
          <w:lang w:val="en-CA"/>
        </w:rPr>
        <w:t>",</w:t>
      </w:r>
    </w:p>
    <w:p w14:paraId="6D72C2C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etsiEnDeviceCategory</w:t>
      </w:r>
      <w:proofErr w:type="spellEnd"/>
      <w:r w:rsidRPr="00035804">
        <w:rPr>
          <w:lang w:val="en-CA"/>
        </w:rPr>
        <w:t>": "master"</w:t>
      </w:r>
    </w:p>
    <w:p w14:paraId="66A7B1B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},</w:t>
      </w:r>
    </w:p>
    <w:p w14:paraId="4A59E73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</w:t>
      </w:r>
      <w:proofErr w:type="spellStart"/>
      <w:r w:rsidRPr="00035804">
        <w:rPr>
          <w:lang w:val="en-CA"/>
        </w:rPr>
        <w:t>spectrumSpecs</w:t>
      </w:r>
      <w:proofErr w:type="spellEnd"/>
      <w:r w:rsidRPr="00035804">
        <w:rPr>
          <w:lang w:val="en-CA"/>
        </w:rPr>
        <w:t>": [</w:t>
      </w:r>
    </w:p>
    <w:p w14:paraId="7608F19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{</w:t>
      </w:r>
    </w:p>
    <w:p w14:paraId="502A07C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rulesetInfo</w:t>
      </w:r>
      <w:proofErr w:type="spellEnd"/>
      <w:r w:rsidRPr="00035804">
        <w:rPr>
          <w:lang w:val="en-CA"/>
        </w:rPr>
        <w:t>": {</w:t>
      </w:r>
    </w:p>
    <w:p w14:paraId="777A0F5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"authority": "</w:t>
      </w:r>
      <w:proofErr w:type="spellStart"/>
      <w:r w:rsidRPr="00035804">
        <w:rPr>
          <w:lang w:val="en-CA"/>
        </w:rPr>
        <w:t>uk</w:t>
      </w:r>
      <w:proofErr w:type="spellEnd"/>
      <w:r w:rsidRPr="00035804">
        <w:rPr>
          <w:lang w:val="en-CA"/>
        </w:rPr>
        <w:t>",</w:t>
      </w:r>
    </w:p>
    <w:p w14:paraId="20ACAFC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"</w:t>
      </w:r>
      <w:proofErr w:type="spellStart"/>
      <w:r w:rsidRPr="00035804">
        <w:rPr>
          <w:lang w:val="en-CA"/>
        </w:rPr>
        <w:t>rulesetId</w:t>
      </w:r>
      <w:proofErr w:type="spellEnd"/>
      <w:r w:rsidRPr="00035804">
        <w:rPr>
          <w:lang w:val="en-CA"/>
        </w:rPr>
        <w:t>": "ETSI-EN-301-598-1.1.1",</w:t>
      </w:r>
    </w:p>
    <w:p w14:paraId="1BE0B10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"</w:t>
      </w:r>
      <w:proofErr w:type="spellStart"/>
      <w:r w:rsidRPr="00035804">
        <w:rPr>
          <w:lang w:val="en-CA"/>
        </w:rPr>
        <w:t>maxLocationChange</w:t>
      </w:r>
      <w:proofErr w:type="spellEnd"/>
      <w:r w:rsidRPr="00035804">
        <w:rPr>
          <w:lang w:val="en-CA"/>
        </w:rPr>
        <w:t>": 50,</w:t>
      </w:r>
    </w:p>
    <w:p w14:paraId="15F4087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"</w:t>
      </w:r>
      <w:proofErr w:type="spellStart"/>
      <w:r w:rsidRPr="00035804">
        <w:rPr>
          <w:lang w:val="en-CA"/>
        </w:rPr>
        <w:t>maxPollingSecs</w:t>
      </w:r>
      <w:proofErr w:type="spellEnd"/>
      <w:r w:rsidRPr="00035804">
        <w:rPr>
          <w:lang w:val="en-CA"/>
        </w:rPr>
        <w:t>": 900,</w:t>
      </w:r>
    </w:p>
    <w:p w14:paraId="4DF4F26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"</w:t>
      </w:r>
      <w:proofErr w:type="spellStart"/>
      <w:r w:rsidRPr="00035804">
        <w:rPr>
          <w:lang w:val="en-CA"/>
        </w:rPr>
        <w:t>mcwsdSupport</w:t>
      </w:r>
      <w:proofErr w:type="spellEnd"/>
      <w:r w:rsidRPr="00035804">
        <w:rPr>
          <w:lang w:val="en-CA"/>
        </w:rPr>
        <w:t>": true</w:t>
      </w:r>
    </w:p>
    <w:p w14:paraId="49033B7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},</w:t>
      </w:r>
    </w:p>
    <w:p w14:paraId="1C0D485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spectrumSchedules</w:t>
      </w:r>
      <w:proofErr w:type="spellEnd"/>
      <w:r w:rsidRPr="00035804">
        <w:rPr>
          <w:lang w:val="en-CA"/>
        </w:rPr>
        <w:t>": [</w:t>
      </w:r>
    </w:p>
    <w:p w14:paraId="449CA14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{</w:t>
      </w:r>
    </w:p>
    <w:p w14:paraId="47E3BD5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"</w:t>
      </w:r>
      <w:proofErr w:type="spellStart"/>
      <w:r w:rsidRPr="00035804">
        <w:rPr>
          <w:lang w:val="en-CA"/>
        </w:rPr>
        <w:t>eventTime</w:t>
      </w:r>
      <w:proofErr w:type="spellEnd"/>
      <w:r w:rsidRPr="00035804">
        <w:rPr>
          <w:lang w:val="en-CA"/>
        </w:rPr>
        <w:t>": {</w:t>
      </w:r>
    </w:p>
    <w:p w14:paraId="06E3945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"</w:t>
      </w:r>
      <w:proofErr w:type="spellStart"/>
      <w:r w:rsidRPr="00035804">
        <w:rPr>
          <w:lang w:val="en-CA"/>
        </w:rPr>
        <w:t>startTime</w:t>
      </w:r>
      <w:proofErr w:type="spellEnd"/>
      <w:r w:rsidRPr="00035804">
        <w:rPr>
          <w:lang w:val="en-CA"/>
        </w:rPr>
        <w:t>": "2018-02-20T16:20:24.431Z",</w:t>
      </w:r>
    </w:p>
    <w:p w14:paraId="63BD958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"</w:t>
      </w:r>
      <w:proofErr w:type="spellStart"/>
      <w:r w:rsidRPr="00035804">
        <w:rPr>
          <w:lang w:val="en-CA"/>
        </w:rPr>
        <w:t>stopTime</w:t>
      </w:r>
      <w:proofErr w:type="spellEnd"/>
      <w:r w:rsidRPr="00035804">
        <w:rPr>
          <w:lang w:val="en-CA"/>
        </w:rPr>
        <w:t>": "2018-02-21T16:20:24.431Z"</w:t>
      </w:r>
    </w:p>
    <w:p w14:paraId="7B1D6AE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},</w:t>
      </w:r>
    </w:p>
    <w:p w14:paraId="329AEF1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"spectra": [</w:t>
      </w:r>
    </w:p>
    <w:p w14:paraId="7CD42B9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{</w:t>
      </w:r>
    </w:p>
    <w:p w14:paraId="7299039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"profiles": [</w:t>
      </w:r>
    </w:p>
    <w:p w14:paraId="732B997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[</w:t>
      </w:r>
    </w:p>
    <w:p w14:paraId="6AAC1DF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806403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470000000,</w:t>
      </w:r>
    </w:p>
    <w:p w14:paraId="52DA02E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20</w:t>
      </w:r>
    </w:p>
    <w:p w14:paraId="10AF177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824E4A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A640CF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478000000,</w:t>
      </w:r>
    </w:p>
    <w:p w14:paraId="5B52521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20</w:t>
      </w:r>
    </w:p>
    <w:p w14:paraId="00235D6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7C3CCC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D92DDC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478000000,</w:t>
      </w:r>
    </w:p>
    <w:p w14:paraId="665234F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30</w:t>
      </w:r>
    </w:p>
    <w:p w14:paraId="7AC5D6B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2CC250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CB4FD2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486000000,</w:t>
      </w:r>
    </w:p>
    <w:p w14:paraId="066137F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30</w:t>
      </w:r>
    </w:p>
    <w:p w14:paraId="5AAD7E7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CD94C6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7542B6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486000000,</w:t>
      </w:r>
    </w:p>
    <w:p w14:paraId="0313276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10DA76D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80E4F0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7FABB7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494000000,</w:t>
      </w:r>
    </w:p>
    <w:p w14:paraId="78F6FB6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3618891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64F56C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CC0BE9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494000000,</w:t>
      </w:r>
    </w:p>
    <w:p w14:paraId="595CD72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59B7291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2B0587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23E591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502000000,</w:t>
      </w:r>
    </w:p>
    <w:p w14:paraId="4CEBD5D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0E776BD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6706BE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1E72B4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502000000,</w:t>
      </w:r>
    </w:p>
    <w:p w14:paraId="4C73C71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10A8984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EE722C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42EFD1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510000000,</w:t>
      </w:r>
    </w:p>
    <w:p w14:paraId="49B06DC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106FCF5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C72465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700B27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510000000,</w:t>
      </w:r>
    </w:p>
    <w:p w14:paraId="30CAA68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6962ED6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33A148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63375C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518000000,</w:t>
      </w:r>
    </w:p>
    <w:p w14:paraId="6F397C1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0B59D4A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03EAB0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F333DF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518000000,</w:t>
      </w:r>
    </w:p>
    <w:p w14:paraId="7BDE4A6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19D971C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5EE3AF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F5878C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526000000,</w:t>
      </w:r>
    </w:p>
    <w:p w14:paraId="601F72B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317FD3C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FED681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1BE330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526000000,</w:t>
      </w:r>
    </w:p>
    <w:p w14:paraId="18B8B87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018958B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D1C3F4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FB3D9B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534000000,</w:t>
      </w:r>
    </w:p>
    <w:p w14:paraId="01B30CF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4D044D2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90FEFC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36F677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534000000,</w:t>
      </w:r>
    </w:p>
    <w:p w14:paraId="53E1DBF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1AC1278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F15CC0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2419AB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542000000,</w:t>
      </w:r>
    </w:p>
    <w:p w14:paraId="29D9145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07EEB18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B1DDAB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35D7C2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542000000,</w:t>
      </w:r>
    </w:p>
    <w:p w14:paraId="6471730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6F56EC0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4A96E2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2F3D59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550000000,</w:t>
      </w:r>
    </w:p>
    <w:p w14:paraId="7F54D7D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74E94DD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55BF8F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46AD6B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550000000,</w:t>
      </w:r>
    </w:p>
    <w:p w14:paraId="31BB68F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7DB7BB8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CA303E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4D9ECD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558000000,</w:t>
      </w:r>
    </w:p>
    <w:p w14:paraId="1760D7B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794063D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644141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CC2908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558000000,</w:t>
      </w:r>
    </w:p>
    <w:p w14:paraId="7F2FD91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69A85B5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AC4E88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F1A622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566000000,</w:t>
      </w:r>
    </w:p>
    <w:p w14:paraId="623478F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12116CE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18AC2B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35CAB3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566000000,</w:t>
      </w:r>
    </w:p>
    <w:p w14:paraId="15203FE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1141721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6C2B40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681119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574000000,</w:t>
      </w:r>
    </w:p>
    <w:p w14:paraId="608C854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09E2C4B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BA0C5D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1D1C50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574000000,</w:t>
      </w:r>
    </w:p>
    <w:p w14:paraId="277FAEA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685BF6B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B1581B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31ED14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582000000,</w:t>
      </w:r>
    </w:p>
    <w:p w14:paraId="0050662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276C486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021730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E46A7D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582000000,</w:t>
      </w:r>
    </w:p>
    <w:p w14:paraId="17A1A3D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33</w:t>
      </w:r>
    </w:p>
    <w:p w14:paraId="2F177B4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2E1E6A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F5B736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590000000,</w:t>
      </w:r>
    </w:p>
    <w:p w14:paraId="1267409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33</w:t>
      </w:r>
    </w:p>
    <w:p w14:paraId="1E25923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267D62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4902FA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590000000,</w:t>
      </w:r>
    </w:p>
    <w:p w14:paraId="2A81C39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25</w:t>
      </w:r>
    </w:p>
    <w:p w14:paraId="4F390CC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AAB625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BE7903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598000000,</w:t>
      </w:r>
    </w:p>
    <w:p w14:paraId="7D94A98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25</w:t>
      </w:r>
    </w:p>
    <w:p w14:paraId="4B38A38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6E6DCF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1B6F46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598000000,</w:t>
      </w:r>
    </w:p>
    <w:p w14:paraId="12CAC7A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15</w:t>
      </w:r>
    </w:p>
    <w:p w14:paraId="0859CFA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87FCA7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98691F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606000000,</w:t>
      </w:r>
    </w:p>
    <w:p w14:paraId="1A9B8CA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15</w:t>
      </w:r>
    </w:p>
    <w:p w14:paraId="5C6E975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9AFB2F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470FAC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606000000,</w:t>
      </w:r>
    </w:p>
    <w:p w14:paraId="7D5190B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3D298FF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E84449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348B44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614000000,</w:t>
      </w:r>
    </w:p>
    <w:p w14:paraId="07396DE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4139E36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4D6A26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920AF5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614000000,</w:t>
      </w:r>
    </w:p>
    <w:p w14:paraId="15F394B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15</w:t>
      </w:r>
    </w:p>
    <w:p w14:paraId="3C9D10D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09BD23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4DC2DB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622000000,</w:t>
      </w:r>
    </w:p>
    <w:p w14:paraId="2DD3C0D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15</w:t>
      </w:r>
    </w:p>
    <w:p w14:paraId="2F99EAB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ECF77C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832F7B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622000000,</w:t>
      </w:r>
    </w:p>
    <w:p w14:paraId="1655187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25</w:t>
      </w:r>
    </w:p>
    <w:p w14:paraId="59978A6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5A58C1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AFB9C0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630000000,</w:t>
      </w:r>
    </w:p>
    <w:p w14:paraId="019CA9C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25</w:t>
      </w:r>
    </w:p>
    <w:p w14:paraId="722B1CB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AF8E93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A173DB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630000000,</w:t>
      </w:r>
    </w:p>
    <w:p w14:paraId="28A8716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33</w:t>
      </w:r>
    </w:p>
    <w:p w14:paraId="6112311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1F10DB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7A7728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638000000,</w:t>
      </w:r>
    </w:p>
    <w:p w14:paraId="1DE1917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33</w:t>
      </w:r>
    </w:p>
    <w:p w14:paraId="719655B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F629B3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4E8F85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638000000,</w:t>
      </w:r>
    </w:p>
    <w:p w14:paraId="288D569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513F9EE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0C082D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467B03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646000000,</w:t>
      </w:r>
    </w:p>
    <w:p w14:paraId="58E1215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4FC84F1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28EC1F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9B47C7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646000000,</w:t>
      </w:r>
    </w:p>
    <w:p w14:paraId="2C18E47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520151E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7B0700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6C767B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654000000,</w:t>
      </w:r>
    </w:p>
    <w:p w14:paraId="0AE355F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4E64AC5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734120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3A50FA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654000000,</w:t>
      </w:r>
    </w:p>
    <w:p w14:paraId="1E575E5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18CA875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CB80C9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BC80F3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662000000,</w:t>
      </w:r>
    </w:p>
    <w:p w14:paraId="34FB9AD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336F6A3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449B5F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AD6883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662000000,</w:t>
      </w:r>
    </w:p>
    <w:p w14:paraId="03357F4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365F941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BC1080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75DE4F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670000000,</w:t>
      </w:r>
    </w:p>
    <w:p w14:paraId="3824905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6DC272E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7BF208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A5074D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670000000,</w:t>
      </w:r>
    </w:p>
    <w:p w14:paraId="5B9F887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1242283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F0CFB8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019489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678000000,</w:t>
      </w:r>
    </w:p>
    <w:p w14:paraId="6501F88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17A85E0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12C649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F1B250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678000000,</w:t>
      </w:r>
    </w:p>
    <w:p w14:paraId="1F69792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2C58C82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5040A0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701009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686000000,</w:t>
      </w:r>
    </w:p>
    <w:p w14:paraId="2C81539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787179E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45FC61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93FAC1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686000000,</w:t>
      </w:r>
    </w:p>
    <w:p w14:paraId="7AB99D4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3DD2E1F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E32A2D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79E904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694000000,</w:t>
      </w:r>
    </w:p>
    <w:p w14:paraId="791138F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24C3921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DC8F42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14AFD3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694000000,</w:t>
      </w:r>
    </w:p>
    <w:p w14:paraId="54E115C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5A0E25C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BCB0D2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7C4087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702000000,</w:t>
      </w:r>
    </w:p>
    <w:p w14:paraId="6686077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3ED91D3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A42E80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3CB2F1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702000000,</w:t>
      </w:r>
    </w:p>
    <w:p w14:paraId="04DACFE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5966105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B8D50B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75D588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710000000,</w:t>
      </w:r>
    </w:p>
    <w:p w14:paraId="131A6F7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7833E19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961DC6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A5256E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710000000,</w:t>
      </w:r>
    </w:p>
    <w:p w14:paraId="03DDC2C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6D8514D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57E6FA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E8F106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718000000,</w:t>
      </w:r>
    </w:p>
    <w:p w14:paraId="5174D6A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0A5B5DC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E2922A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B22996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718000000,</w:t>
      </w:r>
    </w:p>
    <w:p w14:paraId="3964350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545305E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015C61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E5CEDB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726000000,</w:t>
      </w:r>
    </w:p>
    <w:p w14:paraId="3E1785E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2777D5C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B508F8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C9FFBC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726000000,</w:t>
      </w:r>
    </w:p>
    <w:p w14:paraId="408AB5D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246DF96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A06B70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EA80E4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734000000,</w:t>
      </w:r>
    </w:p>
    <w:p w14:paraId="7038EDB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5303A41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DBA41A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D75417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734000000,</w:t>
      </w:r>
    </w:p>
    <w:p w14:paraId="165E3D7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3869BF9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BE82C9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5039F2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742000000,</w:t>
      </w:r>
    </w:p>
    <w:p w14:paraId="16FD968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1983859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5A8CA9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7701F4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742000000,</w:t>
      </w:r>
    </w:p>
    <w:p w14:paraId="436CB14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3BD9930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4EA9A7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735553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750000000,</w:t>
      </w:r>
    </w:p>
    <w:p w14:paraId="34124A5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3CB9AF2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A81986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8C07F7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750000000,</w:t>
      </w:r>
    </w:p>
    <w:p w14:paraId="2BE695C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480BD65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929CD0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3AB32B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758000000,</w:t>
      </w:r>
    </w:p>
    <w:p w14:paraId="79C5D15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34FD43F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325EFB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16B13A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758000000,</w:t>
      </w:r>
    </w:p>
    <w:p w14:paraId="53DDE06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01F5ECF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2907FA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C7DB47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766000000,</w:t>
      </w:r>
    </w:p>
    <w:p w14:paraId="4D80E35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649E5D9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A7953A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B8B19C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766000000,</w:t>
      </w:r>
    </w:p>
    <w:p w14:paraId="7269385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49A3594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AA462B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F6AE3B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774000000,</w:t>
      </w:r>
    </w:p>
    <w:p w14:paraId="32AF8F6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141DD9D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83A91A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9F376C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774000000,</w:t>
      </w:r>
    </w:p>
    <w:p w14:paraId="6C1FD34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1BFA479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B98D68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169CF4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782000000,</w:t>
      </w:r>
    </w:p>
    <w:p w14:paraId="3340DA0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59F97AE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2ED2F3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038FA0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782000000,</w:t>
      </w:r>
    </w:p>
    <w:p w14:paraId="54DD402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46F2EF0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0C80D9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5BD7ED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790000000,</w:t>
      </w:r>
    </w:p>
    <w:p w14:paraId="11B6FD9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342BE97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</w:t>
      </w:r>
    </w:p>
    <w:p w14:paraId="13A76E7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]</w:t>
      </w:r>
    </w:p>
    <w:p w14:paraId="1946947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],</w:t>
      </w:r>
    </w:p>
    <w:p w14:paraId="43BA780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"</w:t>
      </w:r>
      <w:proofErr w:type="spellStart"/>
      <w:r w:rsidRPr="00035804">
        <w:rPr>
          <w:lang w:val="en-CA"/>
        </w:rPr>
        <w:t>resolutionBwHz</w:t>
      </w:r>
      <w:proofErr w:type="spellEnd"/>
      <w:r w:rsidRPr="00035804">
        <w:rPr>
          <w:lang w:val="en-CA"/>
        </w:rPr>
        <w:t>": 8000000</w:t>
      </w:r>
    </w:p>
    <w:p w14:paraId="639B02A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},</w:t>
      </w:r>
    </w:p>
    <w:p w14:paraId="4CC27CC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{</w:t>
      </w:r>
    </w:p>
    <w:p w14:paraId="5C3A385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"profiles": [</w:t>
      </w:r>
    </w:p>
    <w:p w14:paraId="409004B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[</w:t>
      </w:r>
    </w:p>
    <w:p w14:paraId="7012F47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23A6F3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470000000,</w:t>
      </w:r>
    </w:p>
    <w:p w14:paraId="36C8C0E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0.97</w:t>
      </w:r>
    </w:p>
    <w:p w14:paraId="4E9C714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2B255B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E8FD5D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478000000,</w:t>
      </w:r>
    </w:p>
    <w:p w14:paraId="1F0AF94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0.97</w:t>
      </w:r>
    </w:p>
    <w:p w14:paraId="030951B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78F985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AD32AE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478000000,</w:t>
      </w:r>
    </w:p>
    <w:p w14:paraId="1222AC3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10.97</w:t>
      </w:r>
    </w:p>
    <w:p w14:paraId="5735F6B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C47064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BC7A66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486000000,</w:t>
      </w:r>
    </w:p>
    <w:p w14:paraId="1548BA5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10.97</w:t>
      </w:r>
    </w:p>
    <w:p w14:paraId="2221FA3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C8902E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F41E3A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486000000,</w:t>
      </w:r>
    </w:p>
    <w:p w14:paraId="1DC6BE2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6C78D0A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1E885C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060323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494000000,</w:t>
      </w:r>
    </w:p>
    <w:p w14:paraId="0573B15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4266268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3E0D06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2A91FA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494000000,</w:t>
      </w:r>
    </w:p>
    <w:p w14:paraId="6D2FD74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5F63A76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D1ABD3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5D9BEC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502000000,</w:t>
      </w:r>
    </w:p>
    <w:p w14:paraId="1D796D7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5668D0B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E1B9A3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3F8812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502000000,</w:t>
      </w:r>
    </w:p>
    <w:p w14:paraId="7F80A0F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04AB389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7A68FD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BE9BBB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510000000,</w:t>
      </w:r>
    </w:p>
    <w:p w14:paraId="20D26E2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43D8F43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51D82D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8329B4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510000000,</w:t>
      </w:r>
    </w:p>
    <w:p w14:paraId="187AB20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360B9C5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679967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18F0DE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518000000,</w:t>
      </w:r>
    </w:p>
    <w:p w14:paraId="5816391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67998BE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8985D7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8460AB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518000000,</w:t>
      </w:r>
    </w:p>
    <w:p w14:paraId="121738E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1FEE9E8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0448C1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0C0240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526000000,</w:t>
      </w:r>
    </w:p>
    <w:p w14:paraId="6633052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4E5A40A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76F198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C3398E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526000000,</w:t>
      </w:r>
    </w:p>
    <w:p w14:paraId="627E953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2D2E2B3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F3D334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9E4F12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534000000,</w:t>
      </w:r>
    </w:p>
    <w:p w14:paraId="6F042E2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0E6B3E8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3496E1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31268E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534000000,</w:t>
      </w:r>
    </w:p>
    <w:p w14:paraId="244EAD3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7957442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3DFA3E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5A0A7D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542000000,</w:t>
      </w:r>
    </w:p>
    <w:p w14:paraId="0F52EC4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7B3EE9C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79A976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0AE779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542000000,</w:t>
      </w:r>
    </w:p>
    <w:p w14:paraId="002FF39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4AA1BA9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980ADB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89532C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550000000,</w:t>
      </w:r>
    </w:p>
    <w:p w14:paraId="2ECABCD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32BB39D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3A65CE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0479A9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550000000,</w:t>
      </w:r>
    </w:p>
    <w:p w14:paraId="46021F9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5A82DF6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9C1AD2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61C0A6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558000000,</w:t>
      </w:r>
    </w:p>
    <w:p w14:paraId="3CC8FB5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055E5F1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071E6B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CABF42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558000000,</w:t>
      </w:r>
    </w:p>
    <w:p w14:paraId="6BC1A26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7E80328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71FD25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AD5375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566000000,</w:t>
      </w:r>
    </w:p>
    <w:p w14:paraId="20B8AF0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681EFEF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827899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FD6537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566000000,</w:t>
      </w:r>
    </w:p>
    <w:p w14:paraId="0C4D3F3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0A7E2CE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58DFF5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389DA3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574000000,</w:t>
      </w:r>
    </w:p>
    <w:p w14:paraId="6A85447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15A1B82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8222E8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25F7E4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574000000,</w:t>
      </w:r>
    </w:p>
    <w:p w14:paraId="347D560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4759D5E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C70FCA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59A644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582000000,</w:t>
      </w:r>
    </w:p>
    <w:p w14:paraId="3F067D3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76FE9D7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0EAD89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C82BDF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582000000,</w:t>
      </w:r>
    </w:p>
    <w:p w14:paraId="6EBF7D2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13.97</w:t>
      </w:r>
    </w:p>
    <w:p w14:paraId="4331574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6ED057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DF8AB6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590000000,</w:t>
      </w:r>
    </w:p>
    <w:p w14:paraId="27D49F8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13.97</w:t>
      </w:r>
    </w:p>
    <w:p w14:paraId="22F9DE3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6CE660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72C0A8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590000000,</w:t>
      </w:r>
    </w:p>
    <w:p w14:paraId="0F9CD8E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5.97</w:t>
      </w:r>
    </w:p>
    <w:p w14:paraId="0F39D31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862C8A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0B99A1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598000000,</w:t>
      </w:r>
    </w:p>
    <w:p w14:paraId="2B587CB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5.97</w:t>
      </w:r>
    </w:p>
    <w:p w14:paraId="7CB5E3C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8EF4A7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F07971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598000000,</w:t>
      </w:r>
    </w:p>
    <w:p w14:paraId="213CE0A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-4.03</w:t>
      </w:r>
    </w:p>
    <w:p w14:paraId="3782DAC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20EFC8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3FA756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606000000,</w:t>
      </w:r>
    </w:p>
    <w:p w14:paraId="3A779AC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-4.03</w:t>
      </w:r>
    </w:p>
    <w:p w14:paraId="1979CFB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1233A6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F84A33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606000000,</w:t>
      </w:r>
    </w:p>
    <w:p w14:paraId="4E75489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046DE4A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6EAA04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214B9E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614000000,</w:t>
      </w:r>
    </w:p>
    <w:p w14:paraId="202CF6D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7807403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938810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7BC041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614000000,</w:t>
      </w:r>
    </w:p>
    <w:p w14:paraId="22F52EC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-4.03</w:t>
      </w:r>
    </w:p>
    <w:p w14:paraId="330FAAD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B1A805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2BAF30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622000000,</w:t>
      </w:r>
    </w:p>
    <w:p w14:paraId="1909666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-4.03</w:t>
      </w:r>
    </w:p>
    <w:p w14:paraId="18A931C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DE6EB3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EDA93F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622000000,</w:t>
      </w:r>
    </w:p>
    <w:p w14:paraId="726B55A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5.97</w:t>
      </w:r>
    </w:p>
    <w:p w14:paraId="1AC1C93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7517CB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C2AD06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630000000,</w:t>
      </w:r>
    </w:p>
    <w:p w14:paraId="018AABC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5.97</w:t>
      </w:r>
    </w:p>
    <w:p w14:paraId="3FEDDF3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39A2C7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CA86F2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630000000,</w:t>
      </w:r>
    </w:p>
    <w:p w14:paraId="14BC0AA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13.97</w:t>
      </w:r>
    </w:p>
    <w:p w14:paraId="0CF23FA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47FC07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40802F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638000000,</w:t>
      </w:r>
    </w:p>
    <w:p w14:paraId="726717E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13.97</w:t>
      </w:r>
    </w:p>
    <w:p w14:paraId="780D902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B60E74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F95CCB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638000000,</w:t>
      </w:r>
    </w:p>
    <w:p w14:paraId="00DC33C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1AB9EBF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99F65A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30BE97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646000000,</w:t>
      </w:r>
    </w:p>
    <w:p w14:paraId="1B07322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7E1C9C9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AAF7E0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982CF7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646000000,</w:t>
      </w:r>
    </w:p>
    <w:p w14:paraId="1A5D40C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0689D4A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0AFC86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2A8316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654000000,</w:t>
      </w:r>
    </w:p>
    <w:p w14:paraId="297BD40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0E81A5F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EC9195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3DE47A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654000000,</w:t>
      </w:r>
    </w:p>
    <w:p w14:paraId="216F566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4751FED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FA94C2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CDB3EC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662000000,</w:t>
      </w:r>
    </w:p>
    <w:p w14:paraId="5204EEA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22444EA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189B87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B77046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662000000,</w:t>
      </w:r>
    </w:p>
    <w:p w14:paraId="6FF196D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2234E71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292125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8D60A7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670000000,</w:t>
      </w:r>
    </w:p>
    <w:p w14:paraId="665C4AE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7DB33BD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00A92F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0B5306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670000000,</w:t>
      </w:r>
    </w:p>
    <w:p w14:paraId="120EA00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561D363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9B6568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322D58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678000000,</w:t>
      </w:r>
    </w:p>
    <w:p w14:paraId="0A67983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4347DBA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6C1CBA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3AE1AB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678000000,</w:t>
      </w:r>
    </w:p>
    <w:p w14:paraId="0944751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224BCDB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11EC1D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3FF13F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686000000,</w:t>
      </w:r>
    </w:p>
    <w:p w14:paraId="0BADFA2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2C622A3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CFB6D5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49E236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686000000,</w:t>
      </w:r>
    </w:p>
    <w:p w14:paraId="21C20CB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2C6F064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A5088F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EA2536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694000000,</w:t>
      </w:r>
    </w:p>
    <w:p w14:paraId="746665B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175817E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999183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141B02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694000000,</w:t>
      </w:r>
    </w:p>
    <w:p w14:paraId="00104D7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0C77D09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B89802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5063D1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702000000,</w:t>
      </w:r>
    </w:p>
    <w:p w14:paraId="2B636D5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2067248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FF0710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62C352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702000000,</w:t>
      </w:r>
    </w:p>
    <w:p w14:paraId="58FF70A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5A90C66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F1919B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0FB69D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710000000,</w:t>
      </w:r>
    </w:p>
    <w:p w14:paraId="4817AB4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4F12A4A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943622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919309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710000000,</w:t>
      </w:r>
    </w:p>
    <w:p w14:paraId="6669A9B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7EA1507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D989D6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2DC416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718000000,</w:t>
      </w:r>
    </w:p>
    <w:p w14:paraId="46C6E2D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56F92FB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0A76E1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238666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718000000,</w:t>
      </w:r>
    </w:p>
    <w:p w14:paraId="68BDD17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55199DB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2C46D5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4A47A9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726000000,</w:t>
      </w:r>
    </w:p>
    <w:p w14:paraId="45003C6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351A798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3B4699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B44696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726000000,</w:t>
      </w:r>
    </w:p>
    <w:p w14:paraId="1A8C653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1712DB4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973CBE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A630A5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734000000,</w:t>
      </w:r>
    </w:p>
    <w:p w14:paraId="449114E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0CDCE09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0A059B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29FAEE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734000000,</w:t>
      </w:r>
    </w:p>
    <w:p w14:paraId="7305CEC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40DB641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B9C9E0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26839A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742000000,</w:t>
      </w:r>
    </w:p>
    <w:p w14:paraId="7379A3B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1C89DB8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FB892C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6E2CA7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742000000,</w:t>
      </w:r>
    </w:p>
    <w:p w14:paraId="157EBEE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3A6E852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CF7E05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C66776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750000000,</w:t>
      </w:r>
    </w:p>
    <w:p w14:paraId="51FE447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2295519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568B95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D9B3F7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750000000,</w:t>
      </w:r>
    </w:p>
    <w:p w14:paraId="37DF3BB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0A02696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992FF7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75F710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758000000,</w:t>
      </w:r>
    </w:p>
    <w:p w14:paraId="637F78C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2C4A1BD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21B49B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BE700C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758000000,</w:t>
      </w:r>
    </w:p>
    <w:p w14:paraId="4816180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12A4ABC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25F702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25D4C4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766000000,</w:t>
      </w:r>
    </w:p>
    <w:p w14:paraId="4042F7C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6429A1C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C2F55F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F027B7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766000000,</w:t>
      </w:r>
    </w:p>
    <w:p w14:paraId="0D4752A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043BBDD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2EFD3A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596832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774000000,</w:t>
      </w:r>
    </w:p>
    <w:p w14:paraId="3A31794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1707A0E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AB438D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EF4C30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774000000,</w:t>
      </w:r>
    </w:p>
    <w:p w14:paraId="5EE9DAB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4C78D17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209599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BBDC92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782000000,</w:t>
      </w:r>
    </w:p>
    <w:p w14:paraId="4ADA767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3A00A8C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656939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268A01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782000000,</w:t>
      </w:r>
    </w:p>
    <w:p w14:paraId="02D12CA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2DA9D36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720597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F14821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790000000,</w:t>
      </w:r>
    </w:p>
    <w:p w14:paraId="30CEB89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058C60B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</w:t>
      </w:r>
    </w:p>
    <w:p w14:paraId="7566D02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]</w:t>
      </w:r>
    </w:p>
    <w:p w14:paraId="044C3E3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],</w:t>
      </w:r>
    </w:p>
    <w:p w14:paraId="7BFA7EF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"</w:t>
      </w:r>
      <w:proofErr w:type="spellStart"/>
      <w:r w:rsidRPr="00035804">
        <w:rPr>
          <w:lang w:val="en-CA"/>
        </w:rPr>
        <w:t>resolutionBwHz</w:t>
      </w:r>
      <w:proofErr w:type="spellEnd"/>
      <w:r w:rsidRPr="00035804">
        <w:rPr>
          <w:lang w:val="en-CA"/>
        </w:rPr>
        <w:t>": 100000</w:t>
      </w:r>
    </w:p>
    <w:p w14:paraId="53E6C20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}</w:t>
      </w:r>
    </w:p>
    <w:p w14:paraId="56AE1B7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]</w:t>
      </w:r>
    </w:p>
    <w:p w14:paraId="705FD84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}</w:t>
      </w:r>
    </w:p>
    <w:p w14:paraId="27F8086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],</w:t>
      </w:r>
    </w:p>
    <w:p w14:paraId="7167730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timeRange</w:t>
      </w:r>
      <w:proofErr w:type="spellEnd"/>
      <w:r w:rsidRPr="00035804">
        <w:rPr>
          <w:lang w:val="en-CA"/>
        </w:rPr>
        <w:t>": {</w:t>
      </w:r>
    </w:p>
    <w:p w14:paraId="28B5511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"</w:t>
      </w:r>
      <w:proofErr w:type="spellStart"/>
      <w:r w:rsidRPr="00035804">
        <w:rPr>
          <w:lang w:val="en-CA"/>
        </w:rPr>
        <w:t>startTime</w:t>
      </w:r>
      <w:proofErr w:type="spellEnd"/>
      <w:r w:rsidRPr="00035804">
        <w:rPr>
          <w:lang w:val="en-CA"/>
        </w:rPr>
        <w:t>": "2018-02-20T16:20:24.431Z",</w:t>
      </w:r>
    </w:p>
    <w:p w14:paraId="4EF51FB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"</w:t>
      </w:r>
      <w:proofErr w:type="spellStart"/>
      <w:r w:rsidRPr="00035804">
        <w:rPr>
          <w:lang w:val="en-CA"/>
        </w:rPr>
        <w:t>stopTime</w:t>
      </w:r>
      <w:proofErr w:type="spellEnd"/>
      <w:r w:rsidRPr="00035804">
        <w:rPr>
          <w:lang w:val="en-CA"/>
        </w:rPr>
        <w:t>": "2018-02-21T16:20:24.431Z"</w:t>
      </w:r>
    </w:p>
    <w:p w14:paraId="2CCDD3E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},</w:t>
      </w:r>
    </w:p>
    <w:p w14:paraId="6F47B98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frequencyRanges</w:t>
      </w:r>
      <w:proofErr w:type="spellEnd"/>
      <w:r w:rsidRPr="00035804">
        <w:rPr>
          <w:lang w:val="en-CA"/>
        </w:rPr>
        <w:t>": [</w:t>
      </w:r>
    </w:p>
    <w:p w14:paraId="2DA67EF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{</w:t>
      </w:r>
    </w:p>
    <w:p w14:paraId="67617F4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"</w:t>
      </w:r>
      <w:proofErr w:type="spellStart"/>
      <w:r w:rsidRPr="00035804">
        <w:rPr>
          <w:lang w:val="en-CA"/>
        </w:rPr>
        <w:t>startHz</w:t>
      </w:r>
      <w:proofErr w:type="spellEnd"/>
      <w:r w:rsidRPr="00035804">
        <w:rPr>
          <w:lang w:val="en-CA"/>
        </w:rPr>
        <w:t>": 470000000,</w:t>
      </w:r>
    </w:p>
    <w:p w14:paraId="225DA84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"</w:t>
      </w:r>
      <w:proofErr w:type="spellStart"/>
      <w:r w:rsidRPr="00035804">
        <w:rPr>
          <w:lang w:val="en-CA"/>
        </w:rPr>
        <w:t>stopHz</w:t>
      </w:r>
      <w:proofErr w:type="spellEnd"/>
      <w:r w:rsidRPr="00035804">
        <w:rPr>
          <w:lang w:val="en-CA"/>
        </w:rPr>
        <w:t>": 790000000</w:t>
      </w:r>
    </w:p>
    <w:p w14:paraId="7E0E916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}</w:t>
      </w:r>
    </w:p>
    <w:p w14:paraId="0FEDDB5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],</w:t>
      </w:r>
    </w:p>
    <w:p w14:paraId="3303684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needsSpectrumReport</w:t>
      </w:r>
      <w:proofErr w:type="spellEnd"/>
      <w:r w:rsidRPr="00035804">
        <w:rPr>
          <w:lang w:val="en-CA"/>
        </w:rPr>
        <w:t>": true,</w:t>
      </w:r>
    </w:p>
    <w:p w14:paraId="24C51C7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maxTotalBwHz</w:t>
      </w:r>
      <w:proofErr w:type="spellEnd"/>
      <w:r w:rsidRPr="00035804">
        <w:rPr>
          <w:lang w:val="en-CA"/>
        </w:rPr>
        <w:t>": 24000000,</w:t>
      </w:r>
    </w:p>
    <w:p w14:paraId="38E156B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maxContiguousBwHz</w:t>
      </w:r>
      <w:proofErr w:type="spellEnd"/>
      <w:r w:rsidRPr="00035804">
        <w:rPr>
          <w:lang w:val="en-CA"/>
        </w:rPr>
        <w:t>": 24000000,</w:t>
      </w:r>
    </w:p>
    <w:p w14:paraId="37C9B79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etsiEnSimultaneousChannelOpera</w:t>
      </w:r>
      <w:proofErr w:type="spellEnd"/>
      <w:r w:rsidRPr="00035804">
        <w:rPr>
          <w:lang w:val="en-CA"/>
        </w:rPr>
        <w:t>": "0"</w:t>
      </w:r>
    </w:p>
    <w:p w14:paraId="50955D1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}</w:t>
      </w:r>
    </w:p>
    <w:p w14:paraId="0D214CD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]</w:t>
      </w:r>
    </w:p>
    <w:p w14:paraId="518EB0B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}</w:t>
      </w:r>
    </w:p>
    <w:p w14:paraId="6A1F6FE4" w14:textId="7EFD63DB" w:rsidR="00035804" w:rsidRDefault="00035804" w:rsidP="00035804">
      <w:pPr>
        <w:rPr>
          <w:lang w:val="en-CA"/>
        </w:rPr>
      </w:pPr>
      <w:r w:rsidRPr="00035804">
        <w:rPr>
          <w:lang w:val="en-CA"/>
        </w:rPr>
        <w:t>}</w:t>
      </w:r>
    </w:p>
    <w:p w14:paraId="59ECD2F3" w14:textId="6D65A0FF" w:rsidR="00035804" w:rsidRDefault="00035804" w:rsidP="00035804">
      <w:pPr>
        <w:rPr>
          <w:lang w:val="en-CA"/>
        </w:rPr>
      </w:pPr>
    </w:p>
    <w:p w14:paraId="6EDE45FA" w14:textId="602F8506" w:rsidR="00035804" w:rsidRDefault="00035804" w:rsidP="00035804">
      <w:pPr>
        <w:rPr>
          <w:lang w:val="en-CA"/>
        </w:rPr>
      </w:pPr>
    </w:p>
    <w:p w14:paraId="1A0F251A" w14:textId="177BD951" w:rsidR="00035804" w:rsidRPr="00035804" w:rsidRDefault="00035804" w:rsidP="00035804">
      <w:pPr>
        <w:rPr>
          <w:b/>
          <w:lang w:val="en-CA"/>
        </w:rPr>
      </w:pPr>
      <w:r w:rsidRPr="00035804">
        <w:rPr>
          <w:b/>
          <w:lang w:val="en-CA"/>
        </w:rPr>
        <w:t>Step 3</w:t>
      </w:r>
      <w:r w:rsidRPr="00035804">
        <w:rPr>
          <w:b/>
          <w:lang w:val="en-CA"/>
        </w:rPr>
        <w:t xml:space="preserve"> – </w:t>
      </w:r>
      <w:r w:rsidRPr="00035804">
        <w:rPr>
          <w:rFonts w:hint="eastAsia"/>
          <w:b/>
          <w:lang w:val="en-CA"/>
        </w:rPr>
        <w:t>Genera</w:t>
      </w:r>
      <w:r w:rsidRPr="00035804">
        <w:rPr>
          <w:b/>
          <w:lang w:val="en-CA"/>
        </w:rPr>
        <w:t xml:space="preserve"> </w:t>
      </w:r>
      <w:r w:rsidRPr="00035804">
        <w:rPr>
          <w:b/>
          <w:lang w:val="en-CA"/>
        </w:rPr>
        <w:t>Operation parameters:</w:t>
      </w:r>
    </w:p>
    <w:p w14:paraId="054CBE7D" w14:textId="34332AB2" w:rsidR="00035804" w:rsidRDefault="00035804" w:rsidP="00035804">
      <w:r>
        <w:rPr>
          <w:rFonts w:hint="eastAsia"/>
          <w:lang w:val="en-CA"/>
        </w:rPr>
        <w:t>Client</w:t>
      </w:r>
      <w:r>
        <w:t xml:space="preserve"> Sample message to server:</w:t>
      </w:r>
    </w:p>
    <w:p w14:paraId="29F9C8BB" w14:textId="77777777" w:rsidR="00035804" w:rsidRDefault="00035804" w:rsidP="00035804">
      <w:pPr>
        <w:rPr>
          <w:rFonts w:hint="eastAsia"/>
        </w:rPr>
      </w:pPr>
    </w:p>
    <w:p w14:paraId="365D043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>{</w:t>
      </w:r>
    </w:p>
    <w:p w14:paraId="29768DF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"</w:t>
      </w:r>
      <w:proofErr w:type="spellStart"/>
      <w:r w:rsidRPr="00035804">
        <w:rPr>
          <w:lang w:val="en-CA"/>
        </w:rPr>
        <w:t>jsonrpc</w:t>
      </w:r>
      <w:proofErr w:type="spellEnd"/>
      <w:r w:rsidRPr="00035804">
        <w:rPr>
          <w:lang w:val="en-CA"/>
        </w:rPr>
        <w:t>": "2.0",</w:t>
      </w:r>
    </w:p>
    <w:p w14:paraId="4430FF1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"id": 1,</w:t>
      </w:r>
    </w:p>
    <w:p w14:paraId="26B7F93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"method": "</w:t>
      </w:r>
      <w:proofErr w:type="spellStart"/>
      <w:r w:rsidRPr="00035804">
        <w:rPr>
          <w:lang w:val="en-CA"/>
        </w:rPr>
        <w:t>spectrum.paws.getSpectrum</w:t>
      </w:r>
      <w:proofErr w:type="spellEnd"/>
      <w:r w:rsidRPr="00035804">
        <w:rPr>
          <w:lang w:val="en-CA"/>
        </w:rPr>
        <w:t>",</w:t>
      </w:r>
    </w:p>
    <w:p w14:paraId="7ADF97B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"</w:t>
      </w:r>
      <w:proofErr w:type="spellStart"/>
      <w:r w:rsidRPr="00035804">
        <w:rPr>
          <w:lang w:val="en-CA"/>
        </w:rPr>
        <w:t>params</w:t>
      </w:r>
      <w:proofErr w:type="spellEnd"/>
      <w:r w:rsidRPr="00035804">
        <w:rPr>
          <w:lang w:val="en-CA"/>
        </w:rPr>
        <w:t>": {</w:t>
      </w:r>
    </w:p>
    <w:p w14:paraId="6ECCACF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"type": "AVAIL_SPECTRUM_REQ",</w:t>
      </w:r>
    </w:p>
    <w:p w14:paraId="3D15277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"version": "1.0",</w:t>
      </w:r>
    </w:p>
    <w:p w14:paraId="6F98246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</w:t>
      </w:r>
      <w:proofErr w:type="spellStart"/>
      <w:r w:rsidRPr="00035804">
        <w:rPr>
          <w:lang w:val="en-CA"/>
        </w:rPr>
        <w:t>deviceDesc</w:t>
      </w:r>
      <w:proofErr w:type="spellEnd"/>
      <w:r w:rsidRPr="00035804">
        <w:rPr>
          <w:lang w:val="en-CA"/>
        </w:rPr>
        <w:t>": {</w:t>
      </w:r>
    </w:p>
    <w:p w14:paraId="3AB935E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serialNumber</w:t>
      </w:r>
      <w:proofErr w:type="spellEnd"/>
      <w:r w:rsidRPr="00035804">
        <w:rPr>
          <w:lang w:val="en-CA"/>
        </w:rPr>
        <w:t>": "620000094",</w:t>
      </w:r>
    </w:p>
    <w:p w14:paraId="6E5662B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manufacturerId</w:t>
      </w:r>
      <w:proofErr w:type="spellEnd"/>
      <w:r w:rsidRPr="00035804">
        <w:rPr>
          <w:lang w:val="en-CA"/>
        </w:rPr>
        <w:t>": "6harmonics",</w:t>
      </w:r>
    </w:p>
    <w:p w14:paraId="031516D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modelId</w:t>
      </w:r>
      <w:proofErr w:type="spellEnd"/>
      <w:r w:rsidRPr="00035804">
        <w:rPr>
          <w:lang w:val="en-CA"/>
        </w:rPr>
        <w:t>": "virtual-radio",</w:t>
      </w:r>
    </w:p>
    <w:p w14:paraId="5B19F75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rulesetIds</w:t>
      </w:r>
      <w:proofErr w:type="spellEnd"/>
      <w:r w:rsidRPr="00035804">
        <w:rPr>
          <w:lang w:val="en-CA"/>
        </w:rPr>
        <w:t>": [</w:t>
      </w:r>
    </w:p>
    <w:p w14:paraId="0E33B30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"ETSI-EN-301-598-1.1.1"</w:t>
      </w:r>
    </w:p>
    <w:p w14:paraId="706726B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],</w:t>
      </w:r>
    </w:p>
    <w:p w14:paraId="4046511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etsiEnDeviceType</w:t>
      </w:r>
      <w:proofErr w:type="spellEnd"/>
      <w:r w:rsidRPr="00035804">
        <w:rPr>
          <w:lang w:val="en-CA"/>
        </w:rPr>
        <w:t>": "A",</w:t>
      </w:r>
    </w:p>
    <w:p w14:paraId="64A2BCB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etsiEnDeviceCategory</w:t>
      </w:r>
      <w:proofErr w:type="spellEnd"/>
      <w:r w:rsidRPr="00035804">
        <w:rPr>
          <w:lang w:val="en-CA"/>
        </w:rPr>
        <w:t>": "master",</w:t>
      </w:r>
    </w:p>
    <w:p w14:paraId="522FC4D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etsiEnDeviceEmissionsClass</w:t>
      </w:r>
      <w:proofErr w:type="spellEnd"/>
      <w:r w:rsidRPr="00035804">
        <w:rPr>
          <w:lang w:val="en-CA"/>
        </w:rPr>
        <w:t>": "3",</w:t>
      </w:r>
    </w:p>
    <w:p w14:paraId="0D9FB46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etsiEnTechnologyId</w:t>
      </w:r>
      <w:proofErr w:type="spellEnd"/>
      <w:r w:rsidRPr="00035804">
        <w:rPr>
          <w:lang w:val="en-CA"/>
        </w:rPr>
        <w:t>": "</w:t>
      </w:r>
      <w:proofErr w:type="spellStart"/>
      <w:r w:rsidRPr="00035804">
        <w:rPr>
          <w:lang w:val="en-CA"/>
        </w:rPr>
        <w:t>NominetTech</w:t>
      </w:r>
      <w:proofErr w:type="spellEnd"/>
      <w:r w:rsidRPr="00035804">
        <w:rPr>
          <w:lang w:val="en-CA"/>
        </w:rPr>
        <w:t>"</w:t>
      </w:r>
    </w:p>
    <w:p w14:paraId="42D827F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},</w:t>
      </w:r>
    </w:p>
    <w:p w14:paraId="7981D4B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"location": {</w:t>
      </w:r>
    </w:p>
    <w:p w14:paraId="04CA743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"point": {</w:t>
      </w:r>
    </w:p>
    <w:p w14:paraId="65D8D55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"center": {</w:t>
      </w:r>
    </w:p>
    <w:p w14:paraId="4A7C69E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"latitude": 51.507611,</w:t>
      </w:r>
    </w:p>
    <w:p w14:paraId="21F6B45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"longitude": -0.111162</w:t>
      </w:r>
    </w:p>
    <w:p w14:paraId="1070E15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},</w:t>
      </w:r>
    </w:p>
    <w:p w14:paraId="5580C25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semiMajorAxis</w:t>
      </w:r>
      <w:proofErr w:type="spellEnd"/>
      <w:r w:rsidRPr="00035804">
        <w:rPr>
          <w:lang w:val="en-CA"/>
        </w:rPr>
        <w:t>": 0,</w:t>
      </w:r>
    </w:p>
    <w:p w14:paraId="47AD066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semiMinorAxis</w:t>
      </w:r>
      <w:proofErr w:type="spellEnd"/>
      <w:r w:rsidRPr="00035804">
        <w:rPr>
          <w:lang w:val="en-CA"/>
        </w:rPr>
        <w:t>": 0,</w:t>
      </w:r>
    </w:p>
    <w:p w14:paraId="53DBAC7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"orientation": 0</w:t>
      </w:r>
    </w:p>
    <w:p w14:paraId="2D73D4D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},</w:t>
      </w:r>
    </w:p>
    <w:p w14:paraId="4FB8981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"confidence": 95</w:t>
      </w:r>
    </w:p>
    <w:p w14:paraId="77AE8FD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},</w:t>
      </w:r>
    </w:p>
    <w:p w14:paraId="7ED1899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"antenna": {</w:t>
      </w:r>
    </w:p>
    <w:p w14:paraId="479764C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"height": 15,</w:t>
      </w:r>
    </w:p>
    <w:p w14:paraId="16011B4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heightType</w:t>
      </w:r>
      <w:proofErr w:type="spellEnd"/>
      <w:r w:rsidRPr="00035804">
        <w:rPr>
          <w:lang w:val="en-CA"/>
        </w:rPr>
        <w:t>": "AGL",</w:t>
      </w:r>
    </w:p>
    <w:p w14:paraId="438134F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heightUncertainty</w:t>
      </w:r>
      <w:proofErr w:type="spellEnd"/>
      <w:r w:rsidRPr="00035804">
        <w:rPr>
          <w:lang w:val="en-CA"/>
        </w:rPr>
        <w:t>": 0</w:t>
      </w:r>
    </w:p>
    <w:p w14:paraId="4EDA837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},</w:t>
      </w:r>
    </w:p>
    <w:p w14:paraId="2FF3010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</w:t>
      </w:r>
      <w:proofErr w:type="spellStart"/>
      <w:r w:rsidRPr="00035804">
        <w:rPr>
          <w:lang w:val="en-CA"/>
        </w:rPr>
        <w:t>requestType</w:t>
      </w:r>
      <w:proofErr w:type="spellEnd"/>
      <w:r w:rsidRPr="00035804">
        <w:rPr>
          <w:lang w:val="en-CA"/>
        </w:rPr>
        <w:t>": "Generic Slave"</w:t>
      </w:r>
    </w:p>
    <w:p w14:paraId="187ACF8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}</w:t>
      </w:r>
    </w:p>
    <w:p w14:paraId="3A78E03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>}</w:t>
      </w:r>
    </w:p>
    <w:p w14:paraId="0FAB8EE7" w14:textId="77777777" w:rsidR="00035804" w:rsidRPr="00035804" w:rsidRDefault="00035804" w:rsidP="00035804"/>
    <w:p w14:paraId="7EC8764A" w14:textId="77777777" w:rsidR="00035804" w:rsidRPr="00035804" w:rsidRDefault="00035804" w:rsidP="00035804">
      <w:pPr>
        <w:rPr>
          <w:lang w:val="en-CA"/>
        </w:rPr>
      </w:pPr>
    </w:p>
    <w:p w14:paraId="0CE05D35" w14:textId="71931D19" w:rsidR="00035804" w:rsidRDefault="00035804">
      <w:r>
        <w:rPr>
          <w:rFonts w:hint="eastAsia"/>
        </w:rPr>
        <w:t>Server</w:t>
      </w:r>
      <w:r>
        <w:t xml:space="preserve"> sample response:</w:t>
      </w:r>
    </w:p>
    <w:p w14:paraId="2060BB3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>{</w:t>
      </w:r>
    </w:p>
    <w:p w14:paraId="39FACFF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"</w:t>
      </w:r>
      <w:proofErr w:type="spellStart"/>
      <w:r w:rsidRPr="00035804">
        <w:rPr>
          <w:lang w:val="en-CA"/>
        </w:rPr>
        <w:t>jsonrpc</w:t>
      </w:r>
      <w:proofErr w:type="spellEnd"/>
      <w:r w:rsidRPr="00035804">
        <w:rPr>
          <w:lang w:val="en-CA"/>
        </w:rPr>
        <w:t>": "2.0",</w:t>
      </w:r>
    </w:p>
    <w:p w14:paraId="660956A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"id": 1,</w:t>
      </w:r>
    </w:p>
    <w:p w14:paraId="0F4D29C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"result": {</w:t>
      </w:r>
    </w:p>
    <w:p w14:paraId="1E49194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"type": "AVAIL_SPECTRUM_RESP",</w:t>
      </w:r>
    </w:p>
    <w:p w14:paraId="755B8C0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"version": "1.0",</w:t>
      </w:r>
    </w:p>
    <w:p w14:paraId="54182DE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</w:t>
      </w:r>
      <w:proofErr w:type="spellStart"/>
      <w:r w:rsidRPr="00035804">
        <w:rPr>
          <w:lang w:val="en-CA"/>
        </w:rPr>
        <w:t>serverMessage</w:t>
      </w:r>
      <w:proofErr w:type="spellEnd"/>
      <w:r w:rsidRPr="00035804">
        <w:rPr>
          <w:lang w:val="en-CA"/>
        </w:rPr>
        <w:t>": null,</w:t>
      </w:r>
    </w:p>
    <w:p w14:paraId="3EA5E1D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"timestamp": "2018-02-20T16:23:05.481Z",</w:t>
      </w:r>
    </w:p>
    <w:p w14:paraId="7CD5D6A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</w:t>
      </w:r>
      <w:proofErr w:type="spellStart"/>
      <w:r w:rsidRPr="00035804">
        <w:rPr>
          <w:lang w:val="en-CA"/>
        </w:rPr>
        <w:t>deviceDesc</w:t>
      </w:r>
      <w:proofErr w:type="spellEnd"/>
      <w:r w:rsidRPr="00035804">
        <w:rPr>
          <w:lang w:val="en-CA"/>
        </w:rPr>
        <w:t>": {</w:t>
      </w:r>
    </w:p>
    <w:p w14:paraId="3298FE4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serialNumber</w:t>
      </w:r>
      <w:proofErr w:type="spellEnd"/>
      <w:r w:rsidRPr="00035804">
        <w:rPr>
          <w:lang w:val="en-CA"/>
        </w:rPr>
        <w:t>": "620000094",</w:t>
      </w:r>
    </w:p>
    <w:p w14:paraId="325F4DB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manufacturerId</w:t>
      </w:r>
      <w:proofErr w:type="spellEnd"/>
      <w:r w:rsidRPr="00035804">
        <w:rPr>
          <w:lang w:val="en-CA"/>
        </w:rPr>
        <w:t>": "6harmonics",</w:t>
      </w:r>
    </w:p>
    <w:p w14:paraId="0D347B1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modelId</w:t>
      </w:r>
      <w:proofErr w:type="spellEnd"/>
      <w:r w:rsidRPr="00035804">
        <w:rPr>
          <w:lang w:val="en-CA"/>
        </w:rPr>
        <w:t>": "virtual-radio",</w:t>
      </w:r>
    </w:p>
    <w:p w14:paraId="3162B12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rulesetIds</w:t>
      </w:r>
      <w:proofErr w:type="spellEnd"/>
      <w:r w:rsidRPr="00035804">
        <w:rPr>
          <w:lang w:val="en-CA"/>
        </w:rPr>
        <w:t>": [</w:t>
      </w:r>
    </w:p>
    <w:p w14:paraId="32337E9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"ETSI-EN-301-598-1.1.1"</w:t>
      </w:r>
    </w:p>
    <w:p w14:paraId="7C8D052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],</w:t>
      </w:r>
    </w:p>
    <w:p w14:paraId="490BAB3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etsiEnDeviceType</w:t>
      </w:r>
      <w:proofErr w:type="spellEnd"/>
      <w:r w:rsidRPr="00035804">
        <w:rPr>
          <w:lang w:val="en-CA"/>
        </w:rPr>
        <w:t>": "A",</w:t>
      </w:r>
    </w:p>
    <w:p w14:paraId="5FB54FF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etsiEnDeviceEmissionsClass</w:t>
      </w:r>
      <w:proofErr w:type="spellEnd"/>
      <w:r w:rsidRPr="00035804">
        <w:rPr>
          <w:lang w:val="en-CA"/>
        </w:rPr>
        <w:t>": "3",</w:t>
      </w:r>
    </w:p>
    <w:p w14:paraId="49C902B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etsiEnTechnologyId</w:t>
      </w:r>
      <w:proofErr w:type="spellEnd"/>
      <w:r w:rsidRPr="00035804">
        <w:rPr>
          <w:lang w:val="en-CA"/>
        </w:rPr>
        <w:t>": "</w:t>
      </w:r>
      <w:proofErr w:type="spellStart"/>
      <w:r w:rsidRPr="00035804">
        <w:rPr>
          <w:lang w:val="en-CA"/>
        </w:rPr>
        <w:t>NominetTech</w:t>
      </w:r>
      <w:proofErr w:type="spellEnd"/>
      <w:r w:rsidRPr="00035804">
        <w:rPr>
          <w:lang w:val="en-CA"/>
        </w:rPr>
        <w:t>",</w:t>
      </w:r>
    </w:p>
    <w:p w14:paraId="3F7A978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etsiEnDeviceCategory</w:t>
      </w:r>
      <w:proofErr w:type="spellEnd"/>
      <w:r w:rsidRPr="00035804">
        <w:rPr>
          <w:lang w:val="en-CA"/>
        </w:rPr>
        <w:t>": "master"</w:t>
      </w:r>
    </w:p>
    <w:p w14:paraId="5D13D67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},</w:t>
      </w:r>
    </w:p>
    <w:p w14:paraId="5D180E9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</w:t>
      </w:r>
      <w:proofErr w:type="spellStart"/>
      <w:r w:rsidRPr="00035804">
        <w:rPr>
          <w:lang w:val="en-CA"/>
        </w:rPr>
        <w:t>spectrumSpecs</w:t>
      </w:r>
      <w:proofErr w:type="spellEnd"/>
      <w:r w:rsidRPr="00035804">
        <w:rPr>
          <w:lang w:val="en-CA"/>
        </w:rPr>
        <w:t>": [</w:t>
      </w:r>
    </w:p>
    <w:p w14:paraId="7EF5866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{</w:t>
      </w:r>
    </w:p>
    <w:p w14:paraId="2C31464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rulesetInfo</w:t>
      </w:r>
      <w:proofErr w:type="spellEnd"/>
      <w:r w:rsidRPr="00035804">
        <w:rPr>
          <w:lang w:val="en-CA"/>
        </w:rPr>
        <w:t>": {</w:t>
      </w:r>
    </w:p>
    <w:p w14:paraId="7961E23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"authority": "</w:t>
      </w:r>
      <w:proofErr w:type="spellStart"/>
      <w:r w:rsidRPr="00035804">
        <w:rPr>
          <w:lang w:val="en-CA"/>
        </w:rPr>
        <w:t>uk</w:t>
      </w:r>
      <w:proofErr w:type="spellEnd"/>
      <w:r w:rsidRPr="00035804">
        <w:rPr>
          <w:lang w:val="en-CA"/>
        </w:rPr>
        <w:t>",</w:t>
      </w:r>
    </w:p>
    <w:p w14:paraId="3B2F47D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"</w:t>
      </w:r>
      <w:proofErr w:type="spellStart"/>
      <w:r w:rsidRPr="00035804">
        <w:rPr>
          <w:lang w:val="en-CA"/>
        </w:rPr>
        <w:t>rulesetId</w:t>
      </w:r>
      <w:proofErr w:type="spellEnd"/>
      <w:r w:rsidRPr="00035804">
        <w:rPr>
          <w:lang w:val="en-CA"/>
        </w:rPr>
        <w:t>": "ETSI-EN-301-598-1.1.1",</w:t>
      </w:r>
    </w:p>
    <w:p w14:paraId="1FE30AD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"</w:t>
      </w:r>
      <w:proofErr w:type="spellStart"/>
      <w:r w:rsidRPr="00035804">
        <w:rPr>
          <w:lang w:val="en-CA"/>
        </w:rPr>
        <w:t>maxLocationChange</w:t>
      </w:r>
      <w:proofErr w:type="spellEnd"/>
      <w:r w:rsidRPr="00035804">
        <w:rPr>
          <w:lang w:val="en-CA"/>
        </w:rPr>
        <w:t>": 50,</w:t>
      </w:r>
    </w:p>
    <w:p w14:paraId="6423EC3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"</w:t>
      </w:r>
      <w:proofErr w:type="spellStart"/>
      <w:r w:rsidRPr="00035804">
        <w:rPr>
          <w:lang w:val="en-CA"/>
        </w:rPr>
        <w:t>maxPollingSecs</w:t>
      </w:r>
      <w:proofErr w:type="spellEnd"/>
      <w:r w:rsidRPr="00035804">
        <w:rPr>
          <w:lang w:val="en-CA"/>
        </w:rPr>
        <w:t>": 900,</w:t>
      </w:r>
    </w:p>
    <w:p w14:paraId="5129DB7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"</w:t>
      </w:r>
      <w:proofErr w:type="spellStart"/>
      <w:r w:rsidRPr="00035804">
        <w:rPr>
          <w:lang w:val="en-CA"/>
        </w:rPr>
        <w:t>mcwsdSupport</w:t>
      </w:r>
      <w:proofErr w:type="spellEnd"/>
      <w:r w:rsidRPr="00035804">
        <w:rPr>
          <w:lang w:val="en-CA"/>
        </w:rPr>
        <w:t>": true</w:t>
      </w:r>
    </w:p>
    <w:p w14:paraId="4DD523C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},</w:t>
      </w:r>
    </w:p>
    <w:p w14:paraId="04CA179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spectrumSchedules</w:t>
      </w:r>
      <w:proofErr w:type="spellEnd"/>
      <w:r w:rsidRPr="00035804">
        <w:rPr>
          <w:lang w:val="en-CA"/>
        </w:rPr>
        <w:t>": [</w:t>
      </w:r>
    </w:p>
    <w:p w14:paraId="57F8636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{</w:t>
      </w:r>
    </w:p>
    <w:p w14:paraId="6F098AC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"</w:t>
      </w:r>
      <w:proofErr w:type="spellStart"/>
      <w:r w:rsidRPr="00035804">
        <w:rPr>
          <w:lang w:val="en-CA"/>
        </w:rPr>
        <w:t>eventTime</w:t>
      </w:r>
      <w:proofErr w:type="spellEnd"/>
      <w:r w:rsidRPr="00035804">
        <w:rPr>
          <w:lang w:val="en-CA"/>
        </w:rPr>
        <w:t>": {</w:t>
      </w:r>
    </w:p>
    <w:p w14:paraId="5C1DEEE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"</w:t>
      </w:r>
      <w:proofErr w:type="spellStart"/>
      <w:r w:rsidRPr="00035804">
        <w:rPr>
          <w:lang w:val="en-CA"/>
        </w:rPr>
        <w:t>startTime</w:t>
      </w:r>
      <w:proofErr w:type="spellEnd"/>
      <w:r w:rsidRPr="00035804">
        <w:rPr>
          <w:lang w:val="en-CA"/>
        </w:rPr>
        <w:t>": "2018-02-20T16:23:05.481Z",</w:t>
      </w:r>
    </w:p>
    <w:p w14:paraId="0361E78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"</w:t>
      </w:r>
      <w:proofErr w:type="spellStart"/>
      <w:r w:rsidRPr="00035804">
        <w:rPr>
          <w:lang w:val="en-CA"/>
        </w:rPr>
        <w:t>stopTime</w:t>
      </w:r>
      <w:proofErr w:type="spellEnd"/>
      <w:r w:rsidRPr="00035804">
        <w:rPr>
          <w:lang w:val="en-CA"/>
        </w:rPr>
        <w:t>": "2018-02-21T16:23:05.481Z"</w:t>
      </w:r>
    </w:p>
    <w:p w14:paraId="5DFB41C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},</w:t>
      </w:r>
    </w:p>
    <w:p w14:paraId="0B17BAE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"spectra": [</w:t>
      </w:r>
    </w:p>
    <w:p w14:paraId="2868EAB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{</w:t>
      </w:r>
    </w:p>
    <w:p w14:paraId="5C00F89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"profiles": [</w:t>
      </w:r>
    </w:p>
    <w:p w14:paraId="2C4DCD1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[</w:t>
      </w:r>
    </w:p>
    <w:p w14:paraId="3FC0C39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11C5D7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470000000,</w:t>
      </w:r>
    </w:p>
    <w:p w14:paraId="183A370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-1</w:t>
      </w:r>
    </w:p>
    <w:p w14:paraId="0C5E0C7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F1113E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D35B3F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478000000,</w:t>
      </w:r>
    </w:p>
    <w:p w14:paraId="3045571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-1</w:t>
      </w:r>
    </w:p>
    <w:p w14:paraId="6F2B7AE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215DBE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BA343B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478000000,</w:t>
      </w:r>
    </w:p>
    <w:p w14:paraId="51692F2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9</w:t>
      </w:r>
    </w:p>
    <w:p w14:paraId="4B43A29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CC090F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286D42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486000000,</w:t>
      </w:r>
    </w:p>
    <w:p w14:paraId="09850C5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9</w:t>
      </w:r>
    </w:p>
    <w:p w14:paraId="5038613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DF58CF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02E2AD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486000000,</w:t>
      </w:r>
    </w:p>
    <w:p w14:paraId="362F242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20</w:t>
      </w:r>
    </w:p>
    <w:p w14:paraId="498B755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},</w:t>
      </w:r>
    </w:p>
    <w:p w14:paraId="06215DC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917669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494000000,</w:t>
      </w:r>
    </w:p>
    <w:p w14:paraId="21C7C41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20</w:t>
      </w:r>
    </w:p>
    <w:p w14:paraId="07BB5FC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A564DE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BF867D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494000000,</w:t>
      </w:r>
    </w:p>
    <w:p w14:paraId="23B5A9A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30</w:t>
      </w:r>
    </w:p>
    <w:p w14:paraId="0B397A9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7213C1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10BFA0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502000000,</w:t>
      </w:r>
    </w:p>
    <w:p w14:paraId="1383C20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30</w:t>
      </w:r>
    </w:p>
    <w:p w14:paraId="40B8289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3FA07B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A06CFA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502000000,</w:t>
      </w:r>
    </w:p>
    <w:p w14:paraId="5259CB6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59DC368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024E7A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2D6FEB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510000000,</w:t>
      </w:r>
    </w:p>
    <w:p w14:paraId="1CF70D8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4CCD988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6605EC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A2026C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510000000,</w:t>
      </w:r>
    </w:p>
    <w:p w14:paraId="7E7C3BC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7F0EA79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04166A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80D456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518000000,</w:t>
      </w:r>
    </w:p>
    <w:p w14:paraId="502B732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2DEE767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0447DE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E9E5D8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518000000,</w:t>
      </w:r>
    </w:p>
    <w:p w14:paraId="2C78069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13A1F8A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7CC9C5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F96C3F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526000000,</w:t>
      </w:r>
    </w:p>
    <w:p w14:paraId="25E8DF6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71D04CB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F1CB6F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BA4068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526000000,</w:t>
      </w:r>
    </w:p>
    <w:p w14:paraId="0E9A8ED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5A66408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FC6F30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E6742C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534000000,</w:t>
      </w:r>
    </w:p>
    <w:p w14:paraId="4A793B8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27ECD00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},</w:t>
      </w:r>
    </w:p>
    <w:p w14:paraId="42F67D2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52C39B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534000000,</w:t>
      </w:r>
    </w:p>
    <w:p w14:paraId="0CAF786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42A9D29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801C5C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70D169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542000000,</w:t>
      </w:r>
    </w:p>
    <w:p w14:paraId="5C29957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42590AC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CFEF50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C0B79C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542000000,</w:t>
      </w:r>
    </w:p>
    <w:p w14:paraId="2F4C2FA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18CCB10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FB0E69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08BD2E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550000000,</w:t>
      </w:r>
    </w:p>
    <w:p w14:paraId="4F27A96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3F9BF14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C83DE2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9ED475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550000000,</w:t>
      </w:r>
    </w:p>
    <w:p w14:paraId="2ED6CD0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0183E85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C7471C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A3D868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558000000,</w:t>
      </w:r>
    </w:p>
    <w:p w14:paraId="055FE1C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4A659A9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6E839A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5F9326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558000000,</w:t>
      </w:r>
    </w:p>
    <w:p w14:paraId="440F9F1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265710F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533BFB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D4F528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566000000,</w:t>
      </w:r>
    </w:p>
    <w:p w14:paraId="471D1C8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42DBE53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8F66DF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0E4780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566000000,</w:t>
      </w:r>
    </w:p>
    <w:p w14:paraId="07DDE80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671B50F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DFF3B8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39B6B4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574000000,</w:t>
      </w:r>
    </w:p>
    <w:p w14:paraId="5C70713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60B3472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8BE9C8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386F72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574000000,</w:t>
      </w:r>
    </w:p>
    <w:p w14:paraId="0BC54BE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22</w:t>
      </w:r>
    </w:p>
    <w:p w14:paraId="2AFE56A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},</w:t>
      </w:r>
    </w:p>
    <w:p w14:paraId="7A4F2E2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AAAF7D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582000000,</w:t>
      </w:r>
    </w:p>
    <w:p w14:paraId="1BF3EE2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22</w:t>
      </w:r>
    </w:p>
    <w:p w14:paraId="7804BE6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908C2D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0279B1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582000000,</w:t>
      </w:r>
    </w:p>
    <w:p w14:paraId="5A753A7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12</w:t>
      </w:r>
    </w:p>
    <w:p w14:paraId="5E50A5C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6F5504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C15DDC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590000000,</w:t>
      </w:r>
    </w:p>
    <w:p w14:paraId="0DEB072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12</w:t>
      </w:r>
    </w:p>
    <w:p w14:paraId="0C7DF21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6BCC8B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36D4AC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590000000,</w:t>
      </w:r>
    </w:p>
    <w:p w14:paraId="32DAB1E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</w:t>
      </w:r>
    </w:p>
    <w:p w14:paraId="0AE6A25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CEE8D6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6B402F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598000000,</w:t>
      </w:r>
    </w:p>
    <w:p w14:paraId="72E3517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</w:t>
      </w:r>
    </w:p>
    <w:p w14:paraId="15B92CD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BFA935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6F2686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598000000,</w:t>
      </w:r>
    </w:p>
    <w:p w14:paraId="2C9B6F6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</w:t>
      </w:r>
    </w:p>
    <w:p w14:paraId="620DF9F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D3C5FD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0366BE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606000000,</w:t>
      </w:r>
    </w:p>
    <w:p w14:paraId="62D6C68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</w:t>
      </w:r>
    </w:p>
    <w:p w14:paraId="648BE13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54B0A1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ACDEBE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606000000,</w:t>
      </w:r>
    </w:p>
    <w:p w14:paraId="18E063A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735AAF0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8F907A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4A6FAA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614000000,</w:t>
      </w:r>
    </w:p>
    <w:p w14:paraId="14EB2EB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1D6CE07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4EC7DA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F9DB85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614000000,</w:t>
      </w:r>
    </w:p>
    <w:p w14:paraId="50B532C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</w:t>
      </w:r>
    </w:p>
    <w:p w14:paraId="5269C1F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E436AD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B6582F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622000000,</w:t>
      </w:r>
    </w:p>
    <w:p w14:paraId="405EB3B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</w:t>
      </w:r>
    </w:p>
    <w:p w14:paraId="0C21803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},</w:t>
      </w:r>
    </w:p>
    <w:p w14:paraId="7C3FDCA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900A80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622000000,</w:t>
      </w:r>
    </w:p>
    <w:p w14:paraId="693A87E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</w:t>
      </w:r>
    </w:p>
    <w:p w14:paraId="057BA83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3F0376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189DE2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630000000,</w:t>
      </w:r>
    </w:p>
    <w:p w14:paraId="011B79E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</w:t>
      </w:r>
    </w:p>
    <w:p w14:paraId="162115B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E4B1C8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291F62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630000000,</w:t>
      </w:r>
    </w:p>
    <w:p w14:paraId="649CA0C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12</w:t>
      </w:r>
    </w:p>
    <w:p w14:paraId="67D0BE7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E28DD8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0C8A57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638000000,</w:t>
      </w:r>
    </w:p>
    <w:p w14:paraId="7C80C35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12</w:t>
      </w:r>
    </w:p>
    <w:p w14:paraId="72D3874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7FA579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9FEDB6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638000000,</w:t>
      </w:r>
    </w:p>
    <w:p w14:paraId="6133C3F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22</w:t>
      </w:r>
    </w:p>
    <w:p w14:paraId="19F130B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4E5FA5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5C11DF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646000000,</w:t>
      </w:r>
    </w:p>
    <w:p w14:paraId="2CA66D9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22</w:t>
      </w:r>
    </w:p>
    <w:p w14:paraId="07C6CE7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0EB5CD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0553AA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646000000,</w:t>
      </w:r>
    </w:p>
    <w:p w14:paraId="30B832C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258187F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548D52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625561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654000000,</w:t>
      </w:r>
    </w:p>
    <w:p w14:paraId="61656B9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0ADCECD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8762F3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8FF607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654000000,</w:t>
      </w:r>
    </w:p>
    <w:p w14:paraId="0825D57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2E7AC3D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6B8F7B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104CA3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662000000,</w:t>
      </w:r>
    </w:p>
    <w:p w14:paraId="5FCDFDB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7C8C153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51621B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D1746F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662000000,</w:t>
      </w:r>
    </w:p>
    <w:p w14:paraId="610A260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5D61D28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},</w:t>
      </w:r>
    </w:p>
    <w:p w14:paraId="0CD5714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367CFD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670000000,</w:t>
      </w:r>
    </w:p>
    <w:p w14:paraId="709E430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027E333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E7EBBF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EFCB79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670000000,</w:t>
      </w:r>
    </w:p>
    <w:p w14:paraId="601AE3D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02A3380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AA9094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1D502F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678000000,</w:t>
      </w:r>
    </w:p>
    <w:p w14:paraId="73DFB45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68165C0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CD62EA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FC94F0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678000000,</w:t>
      </w:r>
    </w:p>
    <w:p w14:paraId="68EAAC5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0DE37BB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B0E3F6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CA3FC8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686000000,</w:t>
      </w:r>
    </w:p>
    <w:p w14:paraId="5A1CCA3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1D85CE9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154067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F89149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686000000,</w:t>
      </w:r>
    </w:p>
    <w:p w14:paraId="48E7CD6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7FBEEB0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A4CA31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918D6D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694000000,</w:t>
      </w:r>
    </w:p>
    <w:p w14:paraId="58F7904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2C671C9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AC1493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42293D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694000000,</w:t>
      </w:r>
    </w:p>
    <w:p w14:paraId="2D8E057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3C7514E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2AEC35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589DFD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702000000,</w:t>
      </w:r>
    </w:p>
    <w:p w14:paraId="055DFEB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0201C61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91933C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6E32CF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702000000,</w:t>
      </w:r>
    </w:p>
    <w:p w14:paraId="0440AC8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4027F59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80551F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F26155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710000000,</w:t>
      </w:r>
    </w:p>
    <w:p w14:paraId="530EB08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7597352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},</w:t>
      </w:r>
    </w:p>
    <w:p w14:paraId="44DE507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FC29E0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710000000,</w:t>
      </w:r>
    </w:p>
    <w:p w14:paraId="0836665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2A00D69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D36626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A69348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718000000,</w:t>
      </w:r>
    </w:p>
    <w:p w14:paraId="2110DA5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1E93FC8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E4C0CE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698D54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718000000,</w:t>
      </w:r>
    </w:p>
    <w:p w14:paraId="203B2EA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1979B46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D0AB74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F26BD5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726000000,</w:t>
      </w:r>
    </w:p>
    <w:p w14:paraId="1C39BD0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6E16290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3320B0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1DDD8A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726000000,</w:t>
      </w:r>
    </w:p>
    <w:p w14:paraId="06CD084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02C2AF6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1D0040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437FCF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734000000,</w:t>
      </w:r>
    </w:p>
    <w:p w14:paraId="12F0F1A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4072BED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D10735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B2652C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734000000,</w:t>
      </w:r>
    </w:p>
    <w:p w14:paraId="1843A67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7656FAB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1DC977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6AAB1F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742000000,</w:t>
      </w:r>
    </w:p>
    <w:p w14:paraId="5D7A9B3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43A0695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BF5917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6DA1C7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742000000,</w:t>
      </w:r>
    </w:p>
    <w:p w14:paraId="48827E2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512EB39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7ABEF9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A13178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750000000,</w:t>
      </w:r>
    </w:p>
    <w:p w14:paraId="797A34D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6049E8A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E704DA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55EDAF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750000000,</w:t>
      </w:r>
    </w:p>
    <w:p w14:paraId="2303793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574E2F5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},</w:t>
      </w:r>
    </w:p>
    <w:p w14:paraId="6D7BCA5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10E575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758000000,</w:t>
      </w:r>
    </w:p>
    <w:p w14:paraId="5E39F95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711ED8F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7775B1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8ED907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758000000,</w:t>
      </w:r>
    </w:p>
    <w:p w14:paraId="5CCAFCC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7250C4F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FA24EE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0B95C2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766000000,</w:t>
      </w:r>
    </w:p>
    <w:p w14:paraId="5211A13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096241F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988DCF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292F4A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766000000,</w:t>
      </w:r>
    </w:p>
    <w:p w14:paraId="4AC1B37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040DD60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1D8E4E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8D205E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774000000,</w:t>
      </w:r>
    </w:p>
    <w:p w14:paraId="4C3A1BA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6C44C01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48A496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82F222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774000000,</w:t>
      </w:r>
    </w:p>
    <w:p w14:paraId="733EFAC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52287E3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67FB60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C785DB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782000000,</w:t>
      </w:r>
    </w:p>
    <w:p w14:paraId="50B0813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36</w:t>
      </w:r>
    </w:p>
    <w:p w14:paraId="1E59C9E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5A2D81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347CC6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782000000,</w:t>
      </w:r>
    </w:p>
    <w:p w14:paraId="74798F8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76839DB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246291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8A3D07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790000000,</w:t>
      </w:r>
    </w:p>
    <w:p w14:paraId="4F8249E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54597AA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</w:t>
      </w:r>
    </w:p>
    <w:p w14:paraId="07C450A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]</w:t>
      </w:r>
    </w:p>
    <w:p w14:paraId="1157290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],</w:t>
      </w:r>
    </w:p>
    <w:p w14:paraId="57CCDB6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"</w:t>
      </w:r>
      <w:proofErr w:type="spellStart"/>
      <w:r w:rsidRPr="00035804">
        <w:rPr>
          <w:lang w:val="en-CA"/>
        </w:rPr>
        <w:t>resolutionBwHz</w:t>
      </w:r>
      <w:proofErr w:type="spellEnd"/>
      <w:r w:rsidRPr="00035804">
        <w:rPr>
          <w:lang w:val="en-CA"/>
        </w:rPr>
        <w:t>": 8000000</w:t>
      </w:r>
    </w:p>
    <w:p w14:paraId="69093E8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},</w:t>
      </w:r>
    </w:p>
    <w:p w14:paraId="22AFB70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{</w:t>
      </w:r>
    </w:p>
    <w:p w14:paraId="4A0D4B0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"profiles": [</w:t>
      </w:r>
    </w:p>
    <w:p w14:paraId="7B0524C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[</w:t>
      </w:r>
    </w:p>
    <w:p w14:paraId="0F62196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{</w:t>
      </w:r>
    </w:p>
    <w:p w14:paraId="4175562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470000000,</w:t>
      </w:r>
    </w:p>
    <w:p w14:paraId="4D77699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-20.03</w:t>
      </w:r>
    </w:p>
    <w:p w14:paraId="791B9C8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34FCCF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777F4B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478000000,</w:t>
      </w:r>
    </w:p>
    <w:p w14:paraId="6FF4763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-20.03</w:t>
      </w:r>
    </w:p>
    <w:p w14:paraId="1067CC0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90A533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C26A9A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478000000,</w:t>
      </w:r>
    </w:p>
    <w:p w14:paraId="1246B17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-10.03</w:t>
      </w:r>
    </w:p>
    <w:p w14:paraId="3D125D7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497C1F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CFA167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486000000,</w:t>
      </w:r>
    </w:p>
    <w:p w14:paraId="313CFAB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-10.03</w:t>
      </w:r>
    </w:p>
    <w:p w14:paraId="0B6A573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9A140B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A3D3F0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486000000,</w:t>
      </w:r>
    </w:p>
    <w:p w14:paraId="6AA76AA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0.97</w:t>
      </w:r>
    </w:p>
    <w:p w14:paraId="33B429B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1B22F0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BC2BA3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494000000,</w:t>
      </w:r>
    </w:p>
    <w:p w14:paraId="086EC34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0.97</w:t>
      </w:r>
    </w:p>
    <w:p w14:paraId="1C4702F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B4A8F9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67321A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494000000,</w:t>
      </w:r>
    </w:p>
    <w:p w14:paraId="29DE7A9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10.97</w:t>
      </w:r>
    </w:p>
    <w:p w14:paraId="5712409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245724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D3D937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502000000,</w:t>
      </w:r>
    </w:p>
    <w:p w14:paraId="6E4FF4C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10.97</w:t>
      </w:r>
    </w:p>
    <w:p w14:paraId="0C6D81E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01E5E0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8091E5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502000000,</w:t>
      </w:r>
    </w:p>
    <w:p w14:paraId="60DD982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3022812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6C2B55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6B3156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510000000,</w:t>
      </w:r>
    </w:p>
    <w:p w14:paraId="7F4911F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3143331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A0C6EB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A016A5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510000000,</w:t>
      </w:r>
    </w:p>
    <w:p w14:paraId="3359FE4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1E7D904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2142E5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{</w:t>
      </w:r>
    </w:p>
    <w:p w14:paraId="6B42647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518000000,</w:t>
      </w:r>
    </w:p>
    <w:p w14:paraId="6D15378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61FFC0C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B92AB6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4C6F2A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518000000,</w:t>
      </w:r>
    </w:p>
    <w:p w14:paraId="4F57AEC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71D91EB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17D7B6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5F3D53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526000000,</w:t>
      </w:r>
    </w:p>
    <w:p w14:paraId="66468A2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3B2F9DD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CC805F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09AD1E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526000000,</w:t>
      </w:r>
    </w:p>
    <w:p w14:paraId="1E72F1E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3AB69E6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AE7C8D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90F7C8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534000000,</w:t>
      </w:r>
    </w:p>
    <w:p w14:paraId="6229EE6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7DAC0D2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C82922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82DA02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534000000,</w:t>
      </w:r>
    </w:p>
    <w:p w14:paraId="19651A8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56B6C51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CB4EC3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3D6A51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542000000,</w:t>
      </w:r>
    </w:p>
    <w:p w14:paraId="5C8741A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4BEECAF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2EDF02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D23C4E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542000000,</w:t>
      </w:r>
    </w:p>
    <w:p w14:paraId="004530C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796DF75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AB7DB9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A71180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550000000,</w:t>
      </w:r>
    </w:p>
    <w:p w14:paraId="6FB3F0B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6526F92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330D7B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3D1123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550000000,</w:t>
      </w:r>
    </w:p>
    <w:p w14:paraId="26B5072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09DF181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EACE0E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93E06D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558000000,</w:t>
      </w:r>
    </w:p>
    <w:p w14:paraId="3B99540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043955E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6A2469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{</w:t>
      </w:r>
    </w:p>
    <w:p w14:paraId="3A7A81A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558000000,</w:t>
      </w:r>
    </w:p>
    <w:p w14:paraId="08CD582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48BBEAF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C32104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7A721A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566000000,</w:t>
      </w:r>
    </w:p>
    <w:p w14:paraId="41C2BD7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66EA4D3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5A268B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299085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566000000,</w:t>
      </w:r>
    </w:p>
    <w:p w14:paraId="43E261E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5ED2A26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1AD1ED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984D44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574000000,</w:t>
      </w:r>
    </w:p>
    <w:p w14:paraId="77D08E2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16EA001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A11C2A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664594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574000000,</w:t>
      </w:r>
    </w:p>
    <w:p w14:paraId="52C1DAE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2.97</w:t>
      </w:r>
    </w:p>
    <w:p w14:paraId="71F6944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BA4080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ED55F2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582000000,</w:t>
      </w:r>
    </w:p>
    <w:p w14:paraId="5AAFDD6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2.97</w:t>
      </w:r>
    </w:p>
    <w:p w14:paraId="27CE16B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84ADB0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AC06B6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582000000,</w:t>
      </w:r>
    </w:p>
    <w:p w14:paraId="22E48D6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-7.03</w:t>
      </w:r>
    </w:p>
    <w:p w14:paraId="3510A8F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B2EE6B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15501C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590000000,</w:t>
      </w:r>
    </w:p>
    <w:p w14:paraId="2531CAD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-7.03</w:t>
      </w:r>
    </w:p>
    <w:p w14:paraId="02407A7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EA8176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197A0C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590000000,</w:t>
      </w:r>
    </w:p>
    <w:p w14:paraId="00FF6CD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-18.03</w:t>
      </w:r>
    </w:p>
    <w:p w14:paraId="61FEAA8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1E0C8A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77E51D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598000000,</w:t>
      </w:r>
    </w:p>
    <w:p w14:paraId="3415534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-18.03</w:t>
      </w:r>
    </w:p>
    <w:p w14:paraId="3129D7C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D473A6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098E7E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598000000,</w:t>
      </w:r>
    </w:p>
    <w:p w14:paraId="250531E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-28.03</w:t>
      </w:r>
    </w:p>
    <w:p w14:paraId="5358527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E60A07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{</w:t>
      </w:r>
    </w:p>
    <w:p w14:paraId="5BF9752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606000000,</w:t>
      </w:r>
    </w:p>
    <w:p w14:paraId="0C11788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-28.03</w:t>
      </w:r>
    </w:p>
    <w:p w14:paraId="1548739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787E87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3EEBB7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606000000,</w:t>
      </w:r>
    </w:p>
    <w:p w14:paraId="089A4C4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226BF77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300426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C00448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614000000,</w:t>
      </w:r>
    </w:p>
    <w:p w14:paraId="1151EA7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0E9C1DD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6316F5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18912D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614000000,</w:t>
      </w:r>
    </w:p>
    <w:p w14:paraId="02A5228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-28.03</w:t>
      </w:r>
    </w:p>
    <w:p w14:paraId="1429FC5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9C1970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2CB28A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622000000,</w:t>
      </w:r>
    </w:p>
    <w:p w14:paraId="46E2F5E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-28.03</w:t>
      </w:r>
    </w:p>
    <w:p w14:paraId="0C008AB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BD6042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C69B05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622000000,</w:t>
      </w:r>
    </w:p>
    <w:p w14:paraId="6D9FF77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-18.03</w:t>
      </w:r>
    </w:p>
    <w:p w14:paraId="2CE4761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393AB5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32232E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630000000,</w:t>
      </w:r>
    </w:p>
    <w:p w14:paraId="3206B3A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-18.03</w:t>
      </w:r>
    </w:p>
    <w:p w14:paraId="46263C2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3DE3FA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03D4FF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630000000,</w:t>
      </w:r>
    </w:p>
    <w:p w14:paraId="0B32D16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-7.03</w:t>
      </w:r>
    </w:p>
    <w:p w14:paraId="379898F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430095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1E2A2B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638000000,</w:t>
      </w:r>
    </w:p>
    <w:p w14:paraId="1E88761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-7.03</w:t>
      </w:r>
    </w:p>
    <w:p w14:paraId="7426E15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2A08F8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4AF8A8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638000000,</w:t>
      </w:r>
    </w:p>
    <w:p w14:paraId="4D63593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2.97</w:t>
      </w:r>
    </w:p>
    <w:p w14:paraId="7762F8A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AE954A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460DFB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646000000,</w:t>
      </w:r>
    </w:p>
    <w:p w14:paraId="2374061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2.97</w:t>
      </w:r>
    </w:p>
    <w:p w14:paraId="35197AB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D849AD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{</w:t>
      </w:r>
    </w:p>
    <w:p w14:paraId="5334E8F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646000000,</w:t>
      </w:r>
    </w:p>
    <w:p w14:paraId="2FDA5B2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66E7673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670965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844086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654000000,</w:t>
      </w:r>
    </w:p>
    <w:p w14:paraId="25043DB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2EC0D34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67601F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835486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654000000,</w:t>
      </w:r>
    </w:p>
    <w:p w14:paraId="5F2766B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059B74E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7DFE11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2CBD54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662000000,</w:t>
      </w:r>
    </w:p>
    <w:p w14:paraId="00C2B48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48956D4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78EE1E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F7DA32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662000000,</w:t>
      </w:r>
    </w:p>
    <w:p w14:paraId="01E7E9A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38FB7C2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2D64E1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27DBC9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670000000,</w:t>
      </w:r>
    </w:p>
    <w:p w14:paraId="7CB9B61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7B8B6F2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F33896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672A04D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670000000,</w:t>
      </w:r>
    </w:p>
    <w:p w14:paraId="520955B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4B2A5FF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3B064B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113AB9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678000000,</w:t>
      </w:r>
    </w:p>
    <w:p w14:paraId="3AAAE97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49CC699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1FC293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1C4F40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678000000,</w:t>
      </w:r>
    </w:p>
    <w:p w14:paraId="7BD25EF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50934E2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E2A262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205926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686000000,</w:t>
      </w:r>
    </w:p>
    <w:p w14:paraId="5ACE987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42BCE53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3B2B88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A5E512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686000000,</w:t>
      </w:r>
    </w:p>
    <w:p w14:paraId="6F5B7EB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2419D60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E349B6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{</w:t>
      </w:r>
    </w:p>
    <w:p w14:paraId="133A24C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694000000,</w:t>
      </w:r>
    </w:p>
    <w:p w14:paraId="38A254F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46A1692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94CFC6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97CBEF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694000000,</w:t>
      </w:r>
    </w:p>
    <w:p w14:paraId="21B6A34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76A2D8A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05F1E5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C1AEF8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702000000,</w:t>
      </w:r>
    </w:p>
    <w:p w14:paraId="7064E42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6992075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2302D4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D450D9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702000000,</w:t>
      </w:r>
    </w:p>
    <w:p w14:paraId="4D27918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0205E36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6F26CB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D428BF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710000000,</w:t>
      </w:r>
    </w:p>
    <w:p w14:paraId="4CFF820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012B37F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20E727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F493AF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710000000,</w:t>
      </w:r>
    </w:p>
    <w:p w14:paraId="2768A42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746E0E0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D1D4D0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820023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718000000,</w:t>
      </w:r>
    </w:p>
    <w:p w14:paraId="6F01020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14B83D9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B1F520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B9A824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718000000,</w:t>
      </w:r>
    </w:p>
    <w:p w14:paraId="7185A0C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2E77012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67370C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35B9A28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726000000,</w:t>
      </w:r>
    </w:p>
    <w:p w14:paraId="2D9D365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033B6A6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96D920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B87577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726000000,</w:t>
      </w:r>
    </w:p>
    <w:p w14:paraId="3232F03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6736E14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3F6D0C1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5761AD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734000000,</w:t>
      </w:r>
    </w:p>
    <w:p w14:paraId="2EF051F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548562D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C2DEAD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{</w:t>
      </w:r>
    </w:p>
    <w:p w14:paraId="2895E81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734000000,</w:t>
      </w:r>
    </w:p>
    <w:p w14:paraId="19F5422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70F7817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622DE3D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58B22B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742000000,</w:t>
      </w:r>
    </w:p>
    <w:p w14:paraId="15BEF43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59AB848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407D86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C05CB7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742000000,</w:t>
      </w:r>
    </w:p>
    <w:p w14:paraId="655AC10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65AD44D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3362D7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107B0DC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750000000,</w:t>
      </w:r>
    </w:p>
    <w:p w14:paraId="5BCBE26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37B89CB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060435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805137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750000000,</w:t>
      </w:r>
    </w:p>
    <w:p w14:paraId="05C7829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51E87DB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5F2CBB0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210406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758000000,</w:t>
      </w:r>
    </w:p>
    <w:p w14:paraId="5482A99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33B11CB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2CA6581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048D4CA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758000000,</w:t>
      </w:r>
    </w:p>
    <w:p w14:paraId="3BC1AF2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10685B6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E8682A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94E7E5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766000000,</w:t>
      </w:r>
    </w:p>
    <w:p w14:paraId="33524C6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774A52C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7957699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297A03D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766000000,</w:t>
      </w:r>
    </w:p>
    <w:p w14:paraId="48F24E6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12B6DCE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C462E3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7B67BDB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774000000,</w:t>
      </w:r>
    </w:p>
    <w:p w14:paraId="55E5BEC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69D4425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F01D4F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4545EB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774000000,</w:t>
      </w:r>
    </w:p>
    <w:p w14:paraId="43C1D7B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7E7E37E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4B33E61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        {</w:t>
      </w:r>
    </w:p>
    <w:p w14:paraId="210E274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782000000,</w:t>
      </w:r>
    </w:p>
    <w:p w14:paraId="370536A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16.97</w:t>
      </w:r>
    </w:p>
    <w:p w14:paraId="5E0F053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01486A6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5225925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782000000,</w:t>
      </w:r>
    </w:p>
    <w:p w14:paraId="066C90B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0DF891C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},</w:t>
      </w:r>
    </w:p>
    <w:p w14:paraId="13FC415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{</w:t>
      </w:r>
    </w:p>
    <w:p w14:paraId="4F63E1E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790000000,</w:t>
      </w:r>
    </w:p>
    <w:p w14:paraId="45DF1ED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1BAEB42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  }</w:t>
      </w:r>
    </w:p>
    <w:p w14:paraId="184165A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  ]</w:t>
      </w:r>
    </w:p>
    <w:p w14:paraId="1FE48CD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],</w:t>
      </w:r>
    </w:p>
    <w:p w14:paraId="1DFB9BD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  "</w:t>
      </w:r>
      <w:proofErr w:type="spellStart"/>
      <w:r w:rsidRPr="00035804">
        <w:rPr>
          <w:lang w:val="en-CA"/>
        </w:rPr>
        <w:t>resolutionBwHz</w:t>
      </w:r>
      <w:proofErr w:type="spellEnd"/>
      <w:r w:rsidRPr="00035804">
        <w:rPr>
          <w:lang w:val="en-CA"/>
        </w:rPr>
        <w:t>": 100000</w:t>
      </w:r>
    </w:p>
    <w:p w14:paraId="5895BC5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}</w:t>
      </w:r>
    </w:p>
    <w:p w14:paraId="0366B1B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]</w:t>
      </w:r>
    </w:p>
    <w:p w14:paraId="15BC931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}</w:t>
      </w:r>
    </w:p>
    <w:p w14:paraId="7E63E2D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],</w:t>
      </w:r>
    </w:p>
    <w:p w14:paraId="5902849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timeRange</w:t>
      </w:r>
      <w:proofErr w:type="spellEnd"/>
      <w:r w:rsidRPr="00035804">
        <w:rPr>
          <w:lang w:val="en-CA"/>
        </w:rPr>
        <w:t>": {</w:t>
      </w:r>
    </w:p>
    <w:p w14:paraId="50A53BB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"</w:t>
      </w:r>
      <w:proofErr w:type="spellStart"/>
      <w:r w:rsidRPr="00035804">
        <w:rPr>
          <w:lang w:val="en-CA"/>
        </w:rPr>
        <w:t>startTime</w:t>
      </w:r>
      <w:proofErr w:type="spellEnd"/>
      <w:r w:rsidRPr="00035804">
        <w:rPr>
          <w:lang w:val="en-CA"/>
        </w:rPr>
        <w:t>": "2018-02-20T16:23:05.481Z",</w:t>
      </w:r>
    </w:p>
    <w:p w14:paraId="6DF1CC4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"</w:t>
      </w:r>
      <w:proofErr w:type="spellStart"/>
      <w:r w:rsidRPr="00035804">
        <w:rPr>
          <w:lang w:val="en-CA"/>
        </w:rPr>
        <w:t>stopTime</w:t>
      </w:r>
      <w:proofErr w:type="spellEnd"/>
      <w:r w:rsidRPr="00035804">
        <w:rPr>
          <w:lang w:val="en-CA"/>
        </w:rPr>
        <w:t>": "2018-02-21T16:23:05.481Z"</w:t>
      </w:r>
    </w:p>
    <w:p w14:paraId="70369AF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},</w:t>
      </w:r>
    </w:p>
    <w:p w14:paraId="79E46B4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frequencyRanges</w:t>
      </w:r>
      <w:proofErr w:type="spellEnd"/>
      <w:r w:rsidRPr="00035804">
        <w:rPr>
          <w:lang w:val="en-CA"/>
        </w:rPr>
        <w:t>": [</w:t>
      </w:r>
    </w:p>
    <w:p w14:paraId="4AF4190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{</w:t>
      </w:r>
    </w:p>
    <w:p w14:paraId="1171B94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"</w:t>
      </w:r>
      <w:proofErr w:type="spellStart"/>
      <w:r w:rsidRPr="00035804">
        <w:rPr>
          <w:lang w:val="en-CA"/>
        </w:rPr>
        <w:t>startHz</w:t>
      </w:r>
      <w:proofErr w:type="spellEnd"/>
      <w:r w:rsidRPr="00035804">
        <w:rPr>
          <w:lang w:val="en-CA"/>
        </w:rPr>
        <w:t>": 470000000,</w:t>
      </w:r>
    </w:p>
    <w:p w14:paraId="52DCA89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"</w:t>
      </w:r>
      <w:proofErr w:type="spellStart"/>
      <w:r w:rsidRPr="00035804">
        <w:rPr>
          <w:lang w:val="en-CA"/>
        </w:rPr>
        <w:t>stopHz</w:t>
      </w:r>
      <w:proofErr w:type="spellEnd"/>
      <w:r w:rsidRPr="00035804">
        <w:rPr>
          <w:lang w:val="en-CA"/>
        </w:rPr>
        <w:t>": 790000000</w:t>
      </w:r>
    </w:p>
    <w:p w14:paraId="763B6DC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}</w:t>
      </w:r>
    </w:p>
    <w:p w14:paraId="60EE965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],</w:t>
      </w:r>
    </w:p>
    <w:p w14:paraId="3C09C8E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needsSpectrumReport</w:t>
      </w:r>
      <w:proofErr w:type="spellEnd"/>
      <w:r w:rsidRPr="00035804">
        <w:rPr>
          <w:lang w:val="en-CA"/>
        </w:rPr>
        <w:t>": true,</w:t>
      </w:r>
    </w:p>
    <w:p w14:paraId="5E6CAB6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maxTotalBwHz</w:t>
      </w:r>
      <w:proofErr w:type="spellEnd"/>
      <w:r w:rsidRPr="00035804">
        <w:rPr>
          <w:lang w:val="en-CA"/>
        </w:rPr>
        <w:t>": 24000000,</w:t>
      </w:r>
    </w:p>
    <w:p w14:paraId="09F80FF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maxContiguousBwHz</w:t>
      </w:r>
      <w:proofErr w:type="spellEnd"/>
      <w:r w:rsidRPr="00035804">
        <w:rPr>
          <w:lang w:val="en-CA"/>
        </w:rPr>
        <w:t>": 24000000,</w:t>
      </w:r>
    </w:p>
    <w:p w14:paraId="0C8A55F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etsiEnSimultaneousChannelOpera</w:t>
      </w:r>
      <w:proofErr w:type="spellEnd"/>
      <w:r w:rsidRPr="00035804">
        <w:rPr>
          <w:lang w:val="en-CA"/>
        </w:rPr>
        <w:t>": "0"</w:t>
      </w:r>
    </w:p>
    <w:p w14:paraId="3211DF7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}</w:t>
      </w:r>
    </w:p>
    <w:p w14:paraId="72B7C60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]</w:t>
      </w:r>
    </w:p>
    <w:p w14:paraId="0F34F1E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}</w:t>
      </w:r>
    </w:p>
    <w:p w14:paraId="7D311264" w14:textId="3FEBFB43" w:rsidR="00035804" w:rsidRDefault="00035804" w:rsidP="00035804">
      <w:pPr>
        <w:rPr>
          <w:lang w:val="en-CA"/>
        </w:rPr>
      </w:pPr>
      <w:r w:rsidRPr="00035804">
        <w:rPr>
          <w:lang w:val="en-CA"/>
        </w:rPr>
        <w:t>}</w:t>
      </w:r>
    </w:p>
    <w:p w14:paraId="5B131F9E" w14:textId="07B0C7EB" w:rsidR="00035804" w:rsidRDefault="00035804" w:rsidP="00035804">
      <w:pPr>
        <w:rPr>
          <w:lang w:val="en-CA"/>
        </w:rPr>
      </w:pPr>
    </w:p>
    <w:p w14:paraId="23F23BD8" w14:textId="77777777" w:rsidR="00035804" w:rsidRPr="00035804" w:rsidRDefault="00035804" w:rsidP="00035804">
      <w:pPr>
        <w:rPr>
          <w:lang w:val="en-CA"/>
        </w:rPr>
      </w:pPr>
    </w:p>
    <w:p w14:paraId="33D0431E" w14:textId="429FA57C" w:rsidR="00035804" w:rsidRPr="00035804" w:rsidRDefault="00035804">
      <w:pPr>
        <w:rPr>
          <w:b/>
        </w:rPr>
      </w:pPr>
      <w:r w:rsidRPr="00035804">
        <w:rPr>
          <w:b/>
        </w:rPr>
        <w:t>Step 4 – Channel usage:</w:t>
      </w:r>
    </w:p>
    <w:p w14:paraId="019C6D61" w14:textId="7981DC70" w:rsidR="00035804" w:rsidRDefault="00035804">
      <w:r>
        <w:t>Client Sample message to Server:</w:t>
      </w:r>
    </w:p>
    <w:p w14:paraId="190EE06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>{</w:t>
      </w:r>
    </w:p>
    <w:p w14:paraId="6AC3335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"</w:t>
      </w:r>
      <w:proofErr w:type="spellStart"/>
      <w:r w:rsidRPr="00035804">
        <w:rPr>
          <w:lang w:val="en-CA"/>
        </w:rPr>
        <w:t>jsonrpc</w:t>
      </w:r>
      <w:proofErr w:type="spellEnd"/>
      <w:r w:rsidRPr="00035804">
        <w:rPr>
          <w:lang w:val="en-CA"/>
        </w:rPr>
        <w:t>": "2.0",</w:t>
      </w:r>
    </w:p>
    <w:p w14:paraId="5D94A63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"id": 1,</w:t>
      </w:r>
    </w:p>
    <w:p w14:paraId="2AB91BC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"method": "</w:t>
      </w:r>
      <w:proofErr w:type="spellStart"/>
      <w:r w:rsidRPr="00035804">
        <w:rPr>
          <w:lang w:val="en-CA"/>
        </w:rPr>
        <w:t>spectrum.paws.notifySpectrumUse</w:t>
      </w:r>
      <w:proofErr w:type="spellEnd"/>
      <w:r w:rsidRPr="00035804">
        <w:rPr>
          <w:lang w:val="en-CA"/>
        </w:rPr>
        <w:t>",</w:t>
      </w:r>
    </w:p>
    <w:p w14:paraId="1A6BFAB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"</w:t>
      </w:r>
      <w:proofErr w:type="spellStart"/>
      <w:r w:rsidRPr="00035804">
        <w:rPr>
          <w:lang w:val="en-CA"/>
        </w:rPr>
        <w:t>params</w:t>
      </w:r>
      <w:proofErr w:type="spellEnd"/>
      <w:r w:rsidRPr="00035804">
        <w:rPr>
          <w:lang w:val="en-CA"/>
        </w:rPr>
        <w:t>": {</w:t>
      </w:r>
    </w:p>
    <w:p w14:paraId="3B7EDCC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"type": "SPECTRUM_USE_NOTIFY",</w:t>
      </w:r>
    </w:p>
    <w:p w14:paraId="0CE8C05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"version": "1.0",</w:t>
      </w:r>
    </w:p>
    <w:p w14:paraId="5828BC9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</w:t>
      </w:r>
      <w:proofErr w:type="spellStart"/>
      <w:r w:rsidRPr="00035804">
        <w:rPr>
          <w:lang w:val="en-CA"/>
        </w:rPr>
        <w:t>deviceDesc</w:t>
      </w:r>
      <w:proofErr w:type="spellEnd"/>
      <w:r w:rsidRPr="00035804">
        <w:rPr>
          <w:lang w:val="en-CA"/>
        </w:rPr>
        <w:t>": {</w:t>
      </w:r>
    </w:p>
    <w:p w14:paraId="2DD738D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serialNumber</w:t>
      </w:r>
      <w:proofErr w:type="spellEnd"/>
      <w:r w:rsidRPr="00035804">
        <w:rPr>
          <w:lang w:val="en-CA"/>
        </w:rPr>
        <w:t>": "620000094",</w:t>
      </w:r>
    </w:p>
    <w:p w14:paraId="34AD012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manufacturerId</w:t>
      </w:r>
      <w:proofErr w:type="spellEnd"/>
      <w:r w:rsidRPr="00035804">
        <w:rPr>
          <w:lang w:val="en-CA"/>
        </w:rPr>
        <w:t>": "6harmonics",</w:t>
      </w:r>
    </w:p>
    <w:p w14:paraId="6C11F59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modelId</w:t>
      </w:r>
      <w:proofErr w:type="spellEnd"/>
      <w:r w:rsidRPr="00035804">
        <w:rPr>
          <w:lang w:val="en-CA"/>
        </w:rPr>
        <w:t>": "virtual-radio",</w:t>
      </w:r>
    </w:p>
    <w:p w14:paraId="08081D3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rulesetIds</w:t>
      </w:r>
      <w:proofErr w:type="spellEnd"/>
      <w:r w:rsidRPr="00035804">
        <w:rPr>
          <w:lang w:val="en-CA"/>
        </w:rPr>
        <w:t>": [</w:t>
      </w:r>
    </w:p>
    <w:p w14:paraId="3A56969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"ETSI-EN-301-598-1.1.1"</w:t>
      </w:r>
    </w:p>
    <w:p w14:paraId="26DBC1C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],</w:t>
      </w:r>
    </w:p>
    <w:p w14:paraId="57A5952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etsiEnDeviceType</w:t>
      </w:r>
      <w:proofErr w:type="spellEnd"/>
      <w:r w:rsidRPr="00035804">
        <w:rPr>
          <w:lang w:val="en-CA"/>
        </w:rPr>
        <w:t>": "A",</w:t>
      </w:r>
    </w:p>
    <w:p w14:paraId="065708C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etsiEnDeviceCategory</w:t>
      </w:r>
      <w:proofErr w:type="spellEnd"/>
      <w:r w:rsidRPr="00035804">
        <w:rPr>
          <w:lang w:val="en-CA"/>
        </w:rPr>
        <w:t>": "master",</w:t>
      </w:r>
    </w:p>
    <w:p w14:paraId="53F8827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etsiEnDeviceEmissionsClass</w:t>
      </w:r>
      <w:proofErr w:type="spellEnd"/>
      <w:r w:rsidRPr="00035804">
        <w:rPr>
          <w:lang w:val="en-CA"/>
        </w:rPr>
        <w:t>": "3",</w:t>
      </w:r>
    </w:p>
    <w:p w14:paraId="7FB14C8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</w:t>
      </w:r>
      <w:proofErr w:type="spellStart"/>
      <w:r w:rsidRPr="00035804">
        <w:rPr>
          <w:lang w:val="en-CA"/>
        </w:rPr>
        <w:t>etsiEnTechnologyId</w:t>
      </w:r>
      <w:proofErr w:type="spellEnd"/>
      <w:r w:rsidRPr="00035804">
        <w:rPr>
          <w:lang w:val="en-CA"/>
        </w:rPr>
        <w:t>": "</w:t>
      </w:r>
      <w:proofErr w:type="spellStart"/>
      <w:r w:rsidRPr="00035804">
        <w:rPr>
          <w:lang w:val="en-CA"/>
        </w:rPr>
        <w:t>NominetTech</w:t>
      </w:r>
      <w:proofErr w:type="spellEnd"/>
      <w:r w:rsidRPr="00035804">
        <w:rPr>
          <w:lang w:val="en-CA"/>
        </w:rPr>
        <w:t>"</w:t>
      </w:r>
    </w:p>
    <w:p w14:paraId="4FD2575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},</w:t>
      </w:r>
    </w:p>
    <w:p w14:paraId="536EC07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"location": {</w:t>
      </w:r>
    </w:p>
    <w:p w14:paraId="5ADB413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"point": {</w:t>
      </w:r>
    </w:p>
    <w:p w14:paraId="2862CC7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"center": {</w:t>
      </w:r>
    </w:p>
    <w:p w14:paraId="714A4B5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"latitude": 51.507611,</w:t>
      </w:r>
    </w:p>
    <w:p w14:paraId="4A383FB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"longitude": -0.111162</w:t>
      </w:r>
    </w:p>
    <w:p w14:paraId="6AF1088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},</w:t>
      </w:r>
    </w:p>
    <w:p w14:paraId="3BDFF91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semiMajorAxis</w:t>
      </w:r>
      <w:proofErr w:type="spellEnd"/>
      <w:r w:rsidRPr="00035804">
        <w:rPr>
          <w:lang w:val="en-CA"/>
        </w:rPr>
        <w:t>": 0,</w:t>
      </w:r>
    </w:p>
    <w:p w14:paraId="1A645C2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semiMinorAxis</w:t>
      </w:r>
      <w:proofErr w:type="spellEnd"/>
      <w:r w:rsidRPr="00035804">
        <w:rPr>
          <w:lang w:val="en-CA"/>
        </w:rPr>
        <w:t>": 0,</w:t>
      </w:r>
    </w:p>
    <w:p w14:paraId="172FE16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"orientation": 0</w:t>
      </w:r>
    </w:p>
    <w:p w14:paraId="22E68D0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},</w:t>
      </w:r>
    </w:p>
    <w:p w14:paraId="01BCF4E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"confidence": 95</w:t>
      </w:r>
    </w:p>
    <w:p w14:paraId="490BED9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},</w:t>
      </w:r>
    </w:p>
    <w:p w14:paraId="69A702D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"spectra": [</w:t>
      </w:r>
    </w:p>
    <w:p w14:paraId="4723DC8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{</w:t>
      </w:r>
    </w:p>
    <w:p w14:paraId="45D0D1C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resolutionBwHz</w:t>
      </w:r>
      <w:proofErr w:type="spellEnd"/>
      <w:r w:rsidRPr="00035804">
        <w:rPr>
          <w:lang w:val="en-CA"/>
        </w:rPr>
        <w:t>": 8000000,</w:t>
      </w:r>
    </w:p>
    <w:p w14:paraId="770CC73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"profiles": [</w:t>
      </w:r>
    </w:p>
    <w:p w14:paraId="40434F7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[</w:t>
      </w:r>
    </w:p>
    <w:p w14:paraId="714D456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{</w:t>
      </w:r>
    </w:p>
    <w:p w14:paraId="3C6C55D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470000000,</w:t>
      </w:r>
    </w:p>
    <w:p w14:paraId="2325CF4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7C8DBD2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},</w:t>
      </w:r>
    </w:p>
    <w:p w14:paraId="649E12E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{</w:t>
      </w:r>
    </w:p>
    <w:p w14:paraId="1F48E9E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478000000,</w:t>
      </w:r>
    </w:p>
    <w:p w14:paraId="4B41707F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2885997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},</w:t>
      </w:r>
    </w:p>
    <w:p w14:paraId="285D689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{</w:t>
      </w:r>
    </w:p>
    <w:p w14:paraId="2281193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478000000,</w:t>
      </w:r>
    </w:p>
    <w:p w14:paraId="4DB1B9C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363032B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        },</w:t>
      </w:r>
    </w:p>
    <w:p w14:paraId="7215D41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{</w:t>
      </w:r>
    </w:p>
    <w:p w14:paraId="4A76791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486000000,</w:t>
      </w:r>
    </w:p>
    <w:p w14:paraId="3E10D94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276D264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}</w:t>
      </w:r>
    </w:p>
    <w:p w14:paraId="2163552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]</w:t>
      </w:r>
    </w:p>
    <w:p w14:paraId="7AC78D3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]</w:t>
      </w:r>
    </w:p>
    <w:p w14:paraId="5480759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},</w:t>
      </w:r>
    </w:p>
    <w:p w14:paraId="5F2B947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{</w:t>
      </w:r>
    </w:p>
    <w:p w14:paraId="25EA9F8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</w:t>
      </w:r>
      <w:proofErr w:type="spellStart"/>
      <w:r w:rsidRPr="00035804">
        <w:rPr>
          <w:lang w:val="en-CA"/>
        </w:rPr>
        <w:t>resolutionBwHz</w:t>
      </w:r>
      <w:proofErr w:type="spellEnd"/>
      <w:r w:rsidRPr="00035804">
        <w:rPr>
          <w:lang w:val="en-CA"/>
        </w:rPr>
        <w:t>": 100000,</w:t>
      </w:r>
    </w:p>
    <w:p w14:paraId="34F7984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"profiles": [</w:t>
      </w:r>
    </w:p>
    <w:p w14:paraId="199A7EA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[</w:t>
      </w:r>
    </w:p>
    <w:p w14:paraId="56FA1E8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{</w:t>
      </w:r>
    </w:p>
    <w:p w14:paraId="54728BB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470000000,</w:t>
      </w:r>
    </w:p>
    <w:p w14:paraId="4966E7C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0BD6F0F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},</w:t>
      </w:r>
    </w:p>
    <w:p w14:paraId="4FE749F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{</w:t>
      </w:r>
    </w:p>
    <w:p w14:paraId="770D4379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478000000,</w:t>
      </w:r>
    </w:p>
    <w:p w14:paraId="52E2626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51E512F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},</w:t>
      </w:r>
    </w:p>
    <w:p w14:paraId="5C15142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{</w:t>
      </w:r>
    </w:p>
    <w:p w14:paraId="2FB3CDA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478000000,</w:t>
      </w:r>
    </w:p>
    <w:p w14:paraId="1FE5483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3A0F9FC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},</w:t>
      </w:r>
    </w:p>
    <w:p w14:paraId="0471413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{</w:t>
      </w:r>
    </w:p>
    <w:p w14:paraId="07DF2C4E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"</w:t>
      </w:r>
      <w:proofErr w:type="spellStart"/>
      <w:r w:rsidRPr="00035804">
        <w:rPr>
          <w:lang w:val="en-CA"/>
        </w:rPr>
        <w:t>hz</w:t>
      </w:r>
      <w:proofErr w:type="spellEnd"/>
      <w:r w:rsidRPr="00035804">
        <w:rPr>
          <w:lang w:val="en-CA"/>
        </w:rPr>
        <w:t>": 486000000,</w:t>
      </w:r>
    </w:p>
    <w:p w14:paraId="17B3599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  "</w:t>
      </w:r>
      <w:proofErr w:type="spellStart"/>
      <w:r w:rsidRPr="00035804">
        <w:rPr>
          <w:lang w:val="en-CA"/>
        </w:rPr>
        <w:t>dbm</w:t>
      </w:r>
      <w:proofErr w:type="spellEnd"/>
      <w:r w:rsidRPr="00035804">
        <w:rPr>
          <w:lang w:val="en-CA"/>
        </w:rPr>
        <w:t>": -999</w:t>
      </w:r>
    </w:p>
    <w:p w14:paraId="5680EAF8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  }</w:t>
      </w:r>
    </w:p>
    <w:p w14:paraId="2AC30243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  ]</w:t>
      </w:r>
    </w:p>
    <w:p w14:paraId="163A99D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  ]</w:t>
      </w:r>
    </w:p>
    <w:p w14:paraId="612C63E2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  }</w:t>
      </w:r>
    </w:p>
    <w:p w14:paraId="7F00B754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]</w:t>
      </w:r>
    </w:p>
    <w:p w14:paraId="598616BD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}</w:t>
      </w:r>
    </w:p>
    <w:p w14:paraId="08232901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>}</w:t>
      </w:r>
    </w:p>
    <w:p w14:paraId="05F2A861" w14:textId="0C25B568" w:rsidR="00035804" w:rsidRDefault="00035804"/>
    <w:p w14:paraId="1DAD1B6B" w14:textId="63DCA105" w:rsidR="00035804" w:rsidRDefault="00035804">
      <w:r>
        <w:t>Server sample response:</w:t>
      </w:r>
    </w:p>
    <w:p w14:paraId="035A38C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>{</w:t>
      </w:r>
    </w:p>
    <w:p w14:paraId="3741AAC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"</w:t>
      </w:r>
      <w:proofErr w:type="spellStart"/>
      <w:r w:rsidRPr="00035804">
        <w:rPr>
          <w:lang w:val="en-CA"/>
        </w:rPr>
        <w:t>jsonrpc</w:t>
      </w:r>
      <w:proofErr w:type="spellEnd"/>
      <w:r w:rsidRPr="00035804">
        <w:rPr>
          <w:lang w:val="en-CA"/>
        </w:rPr>
        <w:t>": "2.0",</w:t>
      </w:r>
    </w:p>
    <w:p w14:paraId="6D413E6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"id": 1,</w:t>
      </w:r>
    </w:p>
    <w:p w14:paraId="7B03D267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"result": {</w:t>
      </w:r>
    </w:p>
    <w:p w14:paraId="5CABA34A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"type": "SPECTRUM_USE_RESP",</w:t>
      </w:r>
    </w:p>
    <w:p w14:paraId="3FA4410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"version": "1.0",</w:t>
      </w:r>
    </w:p>
    <w:p w14:paraId="1B604A2B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</w:t>
      </w:r>
      <w:proofErr w:type="spellStart"/>
      <w:r w:rsidRPr="00035804">
        <w:rPr>
          <w:lang w:val="en-CA"/>
        </w:rPr>
        <w:t>serverMessage</w:t>
      </w:r>
      <w:proofErr w:type="spellEnd"/>
      <w:r w:rsidRPr="00035804">
        <w:rPr>
          <w:lang w:val="en-CA"/>
        </w:rPr>
        <w:t>": null,</w:t>
      </w:r>
    </w:p>
    <w:p w14:paraId="580A212C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  "result": true,</w:t>
      </w:r>
    </w:p>
    <w:p w14:paraId="17A76EC0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lastRenderedPageBreak/>
        <w:t xml:space="preserve">    "message": "OK"</w:t>
      </w:r>
    </w:p>
    <w:p w14:paraId="0D508675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 xml:space="preserve">  }</w:t>
      </w:r>
    </w:p>
    <w:p w14:paraId="6542EDA6" w14:textId="77777777" w:rsidR="00035804" w:rsidRPr="00035804" w:rsidRDefault="00035804" w:rsidP="00035804">
      <w:pPr>
        <w:rPr>
          <w:lang w:val="en-CA"/>
        </w:rPr>
      </w:pPr>
      <w:r w:rsidRPr="00035804">
        <w:rPr>
          <w:lang w:val="en-CA"/>
        </w:rPr>
        <w:t>}</w:t>
      </w:r>
    </w:p>
    <w:p w14:paraId="221A3A79" w14:textId="3DAF892F" w:rsidR="00035804" w:rsidRDefault="00035804"/>
    <w:p w14:paraId="122E971C" w14:textId="2067C825" w:rsidR="00035804" w:rsidRDefault="00035804"/>
    <w:p w14:paraId="4875E50B" w14:textId="77777777" w:rsidR="00035804" w:rsidRDefault="00035804">
      <w:bookmarkStart w:id="0" w:name="_GoBack"/>
      <w:bookmarkEnd w:id="0"/>
    </w:p>
    <w:p w14:paraId="67F91C99" w14:textId="5ACB0900" w:rsidR="00035804" w:rsidRDefault="00035804"/>
    <w:p w14:paraId="3A2522A9" w14:textId="77777777" w:rsidR="00035804" w:rsidRDefault="00035804">
      <w:pPr>
        <w:rPr>
          <w:rFonts w:hint="eastAsia"/>
        </w:rPr>
      </w:pPr>
    </w:p>
    <w:sectPr w:rsidR="00035804" w:rsidSect="00826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06E8E"/>
    <w:multiLevelType w:val="hybridMultilevel"/>
    <w:tmpl w:val="19A090E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09"/>
    <w:rsid w:val="00035804"/>
    <w:rsid w:val="001F3296"/>
    <w:rsid w:val="00393012"/>
    <w:rsid w:val="00826B09"/>
    <w:rsid w:val="009B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C8042"/>
  <w15:chartTrackingRefBased/>
  <w15:docId w15:val="{2601EF98-564B-0247-A74A-12E87400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04"/>
    <w:pPr>
      <w:ind w:left="720"/>
      <w:contextualSpacing/>
    </w:pPr>
  </w:style>
  <w:style w:type="paragraph" w:customStyle="1" w:styleId="msonormal0">
    <w:name w:val="msonormal"/>
    <w:basedOn w:val="Normal"/>
    <w:rsid w:val="0003580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804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sep">
    <w:name w:val="sep"/>
    <w:basedOn w:val="DefaultParagraphFont"/>
    <w:rsid w:val="00035804"/>
  </w:style>
  <w:style w:type="character" w:customStyle="1" w:styleId="key">
    <w:name w:val="key"/>
    <w:basedOn w:val="DefaultParagraphFont"/>
    <w:rsid w:val="00035804"/>
  </w:style>
  <w:style w:type="character" w:customStyle="1" w:styleId="string">
    <w:name w:val="string"/>
    <w:basedOn w:val="DefaultParagraphFont"/>
    <w:rsid w:val="00035804"/>
  </w:style>
  <w:style w:type="character" w:customStyle="1" w:styleId="number">
    <w:name w:val="number"/>
    <w:basedOn w:val="DefaultParagraphFont"/>
    <w:rsid w:val="00035804"/>
  </w:style>
  <w:style w:type="character" w:customStyle="1" w:styleId="null">
    <w:name w:val="null"/>
    <w:basedOn w:val="DefaultParagraphFont"/>
    <w:rsid w:val="00035804"/>
  </w:style>
  <w:style w:type="character" w:customStyle="1" w:styleId="boolean">
    <w:name w:val="boolean"/>
    <w:basedOn w:val="DefaultParagraphFont"/>
    <w:rsid w:val="00035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Master sample  messages.docx</Template>
  <TotalTime>9</TotalTime>
  <Pages>39</Pages>
  <Words>6920</Words>
  <Characters>39445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2016-03-03T14:28:00Z</dcterms:created>
  <dcterms:modified xsi:type="dcterms:W3CDTF">2018-02-20T16:30:00Z</dcterms:modified>
</cp:coreProperties>
</file>